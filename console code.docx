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331747" w14:textId="56ED92D4" w:rsidR="00332222" w:rsidRDefault="00332222" w:rsidP="00332222"/>
    <w:p w14:paraId="7326C40D" w14:textId="60BF9C7C" w:rsidR="00332222" w:rsidRDefault="00332222" w:rsidP="00332222"/>
    <w:p w14:paraId="31E32E12" w14:textId="6995B13B" w:rsidR="00007471" w:rsidRDefault="00007471" w:rsidP="00007471">
      <w:pPr>
        <w:pStyle w:val="Heading4"/>
      </w:pPr>
      <w:r>
        <w:t>Source Code</w:t>
      </w:r>
    </w:p>
    <w:p w14:paraId="617C64DC" w14:textId="06BC89C5" w:rsidR="00B361C2" w:rsidRPr="00B361C2" w:rsidRDefault="00EB36BA" w:rsidP="00B361C2">
      <w:pPr>
        <w:pStyle w:val="Heading4"/>
      </w:pPr>
      <w:r>
        <w:t>Code</w:t>
      </w:r>
      <w:r w:rsidR="00B361C2">
        <w:t xml:space="preserve"> </w:t>
      </w:r>
      <w:r w:rsidR="00B361C2">
        <w:rPr>
          <w:sz w:val="28"/>
        </w:rPr>
        <w:t>[Console]</w:t>
      </w:r>
    </w:p>
    <w:p w14:paraId="068469DD" w14:textId="6ED1A82D" w:rsidR="00EB36BA" w:rsidRDefault="00EB36BA" w:rsidP="00B361C2"/>
    <w:p w14:paraId="48CBA357" w14:textId="62070187" w:rsidR="00B361C2" w:rsidRPr="00B361C2" w:rsidRDefault="00B361C2" w:rsidP="00B361C2">
      <w:pPr>
        <w:pStyle w:val="Heading4"/>
        <w:rPr>
          <w:sz w:val="28"/>
        </w:rPr>
      </w:pPr>
      <w:r w:rsidRPr="00B361C2">
        <w:rPr>
          <w:sz w:val="28"/>
        </w:rPr>
        <w:t>Header files</w:t>
      </w:r>
    </w:p>
    <w:p w14:paraId="170D380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#include &lt;iostream&gt; </w:t>
      </w:r>
    </w:p>
    <w:p w14:paraId="712A814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>#include &lt;vector&gt;        //storing vertices</w:t>
      </w:r>
    </w:p>
    <w:p w14:paraId="06ADCDB2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>#include &lt;list&gt;         //represents the edge list of each vertex in the graph</w:t>
      </w:r>
    </w:p>
    <w:p w14:paraId="54B8DDEF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>#include &lt;queue&gt;       //Used in Dijkstra's algorithm for priority queue operations</w:t>
      </w:r>
    </w:p>
    <w:p w14:paraId="53270379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>#include &lt;algorithm</w:t>
      </w:r>
      <w:proofErr w:type="gramStart"/>
      <w:r w:rsidRPr="00EB36BA">
        <w:rPr>
          <w:sz w:val="24"/>
        </w:rPr>
        <w:t>&gt;  /</w:t>
      </w:r>
      <w:proofErr w:type="gramEnd"/>
      <w:r w:rsidRPr="00EB36BA">
        <w:rPr>
          <w:sz w:val="24"/>
        </w:rPr>
        <w:t>/Used for the reverse function to reverse the path in Dijkstra's algorithm.</w:t>
      </w:r>
    </w:p>
    <w:p w14:paraId="1ABD1725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>#include &lt;string&gt;    //represents place names and comments.</w:t>
      </w:r>
    </w:p>
    <w:p w14:paraId="632DA647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>#include &lt;climits&gt;</w:t>
      </w:r>
    </w:p>
    <w:p w14:paraId="6950E8B4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>#include &lt;fstream</w:t>
      </w:r>
      <w:proofErr w:type="gramStart"/>
      <w:r w:rsidRPr="00EB36BA">
        <w:rPr>
          <w:sz w:val="24"/>
        </w:rPr>
        <w:t>&gt;  /</w:t>
      </w:r>
      <w:proofErr w:type="gramEnd"/>
      <w:r w:rsidRPr="00EB36BA">
        <w:rPr>
          <w:sz w:val="24"/>
        </w:rPr>
        <w:t>/file handling</w:t>
      </w:r>
    </w:p>
    <w:p w14:paraId="5FFC2558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>using namespace std;</w:t>
      </w:r>
    </w:p>
    <w:p w14:paraId="673186A5" w14:textId="46D41E4F" w:rsidR="00EB36BA" w:rsidRDefault="00EB36BA" w:rsidP="00EB36BA">
      <w:pPr>
        <w:rPr>
          <w:sz w:val="24"/>
        </w:rPr>
      </w:pPr>
    </w:p>
    <w:p w14:paraId="529B9A82" w14:textId="1090E375" w:rsidR="00B361C2" w:rsidRPr="00B361C2" w:rsidRDefault="00B361C2" w:rsidP="00B361C2">
      <w:pPr>
        <w:pStyle w:val="Heading4"/>
        <w:rPr>
          <w:sz w:val="28"/>
        </w:rPr>
      </w:pPr>
      <w:r>
        <w:rPr>
          <w:sz w:val="28"/>
        </w:rPr>
        <w:t>Edge Class</w:t>
      </w:r>
    </w:p>
    <w:p w14:paraId="7207546F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>class edge {</w:t>
      </w:r>
    </w:p>
    <w:p w14:paraId="1E3F272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>public:</w:t>
      </w:r>
    </w:p>
    <w:p w14:paraId="77CCD9C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int dest_vertex_id;</w:t>
      </w:r>
    </w:p>
    <w:p w14:paraId="08CAA6DF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int weight;</w:t>
      </w:r>
    </w:p>
    <w:p w14:paraId="61705FE6" w14:textId="77777777" w:rsidR="00EB36BA" w:rsidRPr="00EB36BA" w:rsidRDefault="00EB36BA" w:rsidP="00EB36BA">
      <w:pPr>
        <w:rPr>
          <w:sz w:val="24"/>
        </w:rPr>
      </w:pPr>
    </w:p>
    <w:p w14:paraId="2F1BDECF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edge(</w:t>
      </w:r>
      <w:proofErr w:type="gramEnd"/>
      <w:r w:rsidRPr="00EB36BA">
        <w:rPr>
          <w:sz w:val="24"/>
        </w:rPr>
        <w:t>) {</w:t>
      </w:r>
    </w:p>
    <w:p w14:paraId="5B3F866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dest_vertex_id = -1;</w:t>
      </w:r>
    </w:p>
    <w:p w14:paraId="2F135FFA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weight = 0;</w:t>
      </w:r>
    </w:p>
    <w:p w14:paraId="1555D5C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}</w:t>
      </w:r>
    </w:p>
    <w:p w14:paraId="18F64873" w14:textId="77777777" w:rsidR="00EB36BA" w:rsidRPr="00EB36BA" w:rsidRDefault="00EB36BA" w:rsidP="00EB36BA">
      <w:pPr>
        <w:rPr>
          <w:sz w:val="24"/>
        </w:rPr>
      </w:pPr>
    </w:p>
    <w:p w14:paraId="3B46168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edge(</w:t>
      </w:r>
      <w:proofErr w:type="gramEnd"/>
      <w:r w:rsidRPr="00EB36BA">
        <w:rPr>
          <w:sz w:val="24"/>
        </w:rPr>
        <w:t>int dv, int wt) {</w:t>
      </w:r>
    </w:p>
    <w:p w14:paraId="0ADA2B95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dest_vertex_id = dv;</w:t>
      </w:r>
    </w:p>
    <w:p w14:paraId="6EC6A900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weight = wt;</w:t>
      </w:r>
    </w:p>
    <w:p w14:paraId="564E55D7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}</w:t>
      </w:r>
    </w:p>
    <w:p w14:paraId="1640083A" w14:textId="77777777" w:rsidR="00EB36BA" w:rsidRPr="00EB36BA" w:rsidRDefault="00EB36BA" w:rsidP="00EB36BA">
      <w:pPr>
        <w:rPr>
          <w:sz w:val="24"/>
        </w:rPr>
      </w:pPr>
    </w:p>
    <w:p w14:paraId="31885ADC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void</w:t>
      </w:r>
      <w:proofErr w:type="gramEnd"/>
      <w:r w:rsidRPr="00EB36BA">
        <w:rPr>
          <w:sz w:val="24"/>
        </w:rPr>
        <w:t xml:space="preserve"> set_dest_vertex_id(int dvi) { dest_vertex_id = dvi; }</w:t>
      </w:r>
    </w:p>
    <w:p w14:paraId="57126FD4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void</w:t>
      </w:r>
      <w:proofErr w:type="gramEnd"/>
      <w:r w:rsidRPr="00EB36BA">
        <w:rPr>
          <w:sz w:val="24"/>
        </w:rPr>
        <w:t xml:space="preserve"> set_weight(int w) { weight = w; }</w:t>
      </w:r>
    </w:p>
    <w:p w14:paraId="795903E9" w14:textId="77777777" w:rsidR="00EB36BA" w:rsidRPr="00EB36BA" w:rsidRDefault="00EB36BA" w:rsidP="00EB36BA">
      <w:pPr>
        <w:rPr>
          <w:sz w:val="24"/>
        </w:rPr>
      </w:pPr>
    </w:p>
    <w:p w14:paraId="66F7F110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int</w:t>
      </w:r>
      <w:proofErr w:type="gramEnd"/>
      <w:r w:rsidRPr="00EB36BA">
        <w:rPr>
          <w:sz w:val="24"/>
        </w:rPr>
        <w:t xml:space="preserve"> get_dest_vertex_id() { return dest_vertex_id; }</w:t>
      </w:r>
    </w:p>
    <w:p w14:paraId="50E7D08C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int</w:t>
      </w:r>
      <w:proofErr w:type="gramEnd"/>
      <w:r w:rsidRPr="00EB36BA">
        <w:rPr>
          <w:sz w:val="24"/>
        </w:rPr>
        <w:t xml:space="preserve"> get_weight() { return weight; }</w:t>
      </w:r>
    </w:p>
    <w:p w14:paraId="68386D9D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>};</w:t>
      </w:r>
    </w:p>
    <w:p w14:paraId="57D2094F" w14:textId="2172AFFC" w:rsidR="00EB36BA" w:rsidRDefault="00EB36BA" w:rsidP="00EB36BA">
      <w:pPr>
        <w:rPr>
          <w:sz w:val="24"/>
        </w:rPr>
      </w:pPr>
    </w:p>
    <w:p w14:paraId="47D61E07" w14:textId="0DF6C75D" w:rsidR="00B361C2" w:rsidRPr="00B361C2" w:rsidRDefault="00B361C2" w:rsidP="00B361C2">
      <w:pPr>
        <w:pStyle w:val="Heading4"/>
        <w:rPr>
          <w:sz w:val="28"/>
        </w:rPr>
      </w:pPr>
      <w:r w:rsidRPr="00B361C2">
        <w:rPr>
          <w:sz w:val="28"/>
        </w:rPr>
        <w:t>Vertex Class</w:t>
      </w:r>
    </w:p>
    <w:p w14:paraId="2FBBFD68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>class vertex {</w:t>
      </w:r>
    </w:p>
    <w:p w14:paraId="59F55339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>public:</w:t>
      </w:r>
    </w:p>
    <w:p w14:paraId="3386A6BF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int vertex_id;</w:t>
      </w:r>
    </w:p>
    <w:p w14:paraId="4FB7BC96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string place_name;</w:t>
      </w:r>
    </w:p>
    <w:p w14:paraId="56CAA01B" w14:textId="77777777" w:rsidR="00EB36BA" w:rsidRPr="00EB36BA" w:rsidRDefault="00EB36BA" w:rsidP="00EB36BA">
      <w:pPr>
        <w:rPr>
          <w:sz w:val="24"/>
        </w:rPr>
      </w:pPr>
    </w:p>
    <w:p w14:paraId="366D0EF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list&lt;edge&gt; edgelist;</w:t>
      </w:r>
    </w:p>
    <w:p w14:paraId="10E2F2F1" w14:textId="77777777" w:rsidR="00EB36BA" w:rsidRPr="00EB36BA" w:rsidRDefault="00EB36BA" w:rsidP="00EB36BA">
      <w:pPr>
        <w:rPr>
          <w:sz w:val="24"/>
        </w:rPr>
      </w:pPr>
    </w:p>
    <w:p w14:paraId="6D8ED4A6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vertex(</w:t>
      </w:r>
      <w:proofErr w:type="gramEnd"/>
      <w:r w:rsidRPr="00EB36BA">
        <w:rPr>
          <w:sz w:val="24"/>
        </w:rPr>
        <w:t>) {</w:t>
      </w:r>
    </w:p>
    <w:p w14:paraId="1B80E0FD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lastRenderedPageBreak/>
        <w:t xml:space="preserve">        vertex_id = -1;</w:t>
      </w:r>
    </w:p>
    <w:p w14:paraId="3A4406FA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place_name = "";</w:t>
      </w:r>
    </w:p>
    <w:p w14:paraId="5ECC8015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}</w:t>
      </w:r>
    </w:p>
    <w:p w14:paraId="665A889B" w14:textId="77777777" w:rsidR="00EB36BA" w:rsidRPr="00EB36BA" w:rsidRDefault="00EB36BA" w:rsidP="00EB36BA">
      <w:pPr>
        <w:rPr>
          <w:sz w:val="24"/>
        </w:rPr>
      </w:pPr>
    </w:p>
    <w:p w14:paraId="3A37A07D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void</w:t>
      </w:r>
      <w:proofErr w:type="gramEnd"/>
      <w:r w:rsidRPr="00EB36BA">
        <w:rPr>
          <w:sz w:val="24"/>
        </w:rPr>
        <w:t xml:space="preserve"> set_vertex_id(int v) { vertex_id = v; }</w:t>
      </w:r>
    </w:p>
    <w:p w14:paraId="0314B0C2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void</w:t>
      </w:r>
      <w:proofErr w:type="gramEnd"/>
      <w:r w:rsidRPr="00EB36BA">
        <w:rPr>
          <w:sz w:val="24"/>
        </w:rPr>
        <w:t xml:space="preserve"> set_place_name(const string&amp; name) { place_name = name; }</w:t>
      </w:r>
    </w:p>
    <w:p w14:paraId="4BCDB1AE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string</w:t>
      </w:r>
      <w:proofErr w:type="gramEnd"/>
      <w:r w:rsidRPr="00EB36BA">
        <w:rPr>
          <w:sz w:val="24"/>
        </w:rPr>
        <w:t xml:space="preserve"> get_place_name() const { return place_name; }</w:t>
      </w:r>
    </w:p>
    <w:p w14:paraId="2D264AB0" w14:textId="77777777" w:rsidR="00EB36BA" w:rsidRPr="00EB36BA" w:rsidRDefault="00EB36BA" w:rsidP="00EB36BA">
      <w:pPr>
        <w:rPr>
          <w:sz w:val="24"/>
        </w:rPr>
      </w:pPr>
    </w:p>
    <w:p w14:paraId="310C10B0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int</w:t>
      </w:r>
      <w:proofErr w:type="gramEnd"/>
      <w:r w:rsidRPr="00EB36BA">
        <w:rPr>
          <w:sz w:val="24"/>
        </w:rPr>
        <w:t xml:space="preserve"> get_vertex_id() { return vertex_id; }</w:t>
      </w:r>
    </w:p>
    <w:p w14:paraId="36E9061B" w14:textId="77777777" w:rsidR="00EB36BA" w:rsidRPr="00EB36BA" w:rsidRDefault="00EB36BA" w:rsidP="00EB36BA">
      <w:pPr>
        <w:rPr>
          <w:sz w:val="24"/>
        </w:rPr>
      </w:pPr>
    </w:p>
    <w:p w14:paraId="249C0F4E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list&lt;</w:t>
      </w:r>
      <w:proofErr w:type="gramEnd"/>
      <w:r w:rsidRPr="00EB36BA">
        <w:rPr>
          <w:sz w:val="24"/>
        </w:rPr>
        <w:t>edge&gt;&amp; get_edge_list() { return edgelist; }</w:t>
      </w:r>
    </w:p>
    <w:p w14:paraId="1203E07B" w14:textId="77777777" w:rsidR="00EB36BA" w:rsidRPr="00EB36BA" w:rsidRDefault="00EB36BA" w:rsidP="00EB36BA">
      <w:pPr>
        <w:rPr>
          <w:sz w:val="24"/>
        </w:rPr>
      </w:pPr>
    </w:p>
    <w:p w14:paraId="39C78A8D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void</w:t>
      </w:r>
      <w:proofErr w:type="gramEnd"/>
      <w:r w:rsidRPr="00EB36BA">
        <w:rPr>
          <w:sz w:val="24"/>
        </w:rPr>
        <w:t xml:space="preserve"> print_edge_list() {</w:t>
      </w:r>
    </w:p>
    <w:p w14:paraId="371B2215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cout &lt;&lt; "[" &lt;&lt; place_name &lt;&lt; "]: ";</w:t>
      </w:r>
    </w:p>
    <w:p w14:paraId="26F757D2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for</w:t>
      </w:r>
      <w:proofErr w:type="gramEnd"/>
      <w:r w:rsidRPr="00EB36BA">
        <w:rPr>
          <w:sz w:val="24"/>
        </w:rPr>
        <w:t xml:space="preserve"> (auto it = edgelist.begin(); it != edgelist.end(); it++) {</w:t>
      </w:r>
    </w:p>
    <w:p w14:paraId="79F0E51C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</w:t>
      </w:r>
      <w:proofErr w:type="gramStart"/>
      <w:r w:rsidRPr="00EB36BA">
        <w:rPr>
          <w:sz w:val="24"/>
        </w:rPr>
        <w:t>cout</w:t>
      </w:r>
      <w:proofErr w:type="gramEnd"/>
      <w:r w:rsidRPr="00EB36BA">
        <w:rPr>
          <w:sz w:val="24"/>
        </w:rPr>
        <w:t xml:space="preserve"> &lt;&lt; it-&gt;get_dest_vertex_id() &lt;&lt; "(" &lt;&lt; it-&gt;get_weight() &lt;&lt; ") --&gt; ";</w:t>
      </w:r>
    </w:p>
    <w:p w14:paraId="29924A80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}</w:t>
      </w:r>
    </w:p>
    <w:p w14:paraId="6C40D68E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cout &lt;&lt; endl;</w:t>
      </w:r>
    </w:p>
    <w:p w14:paraId="0E73FF6C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}</w:t>
      </w:r>
    </w:p>
    <w:p w14:paraId="131A933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>};</w:t>
      </w:r>
    </w:p>
    <w:p w14:paraId="7D8DD182" w14:textId="4F4AFF1F" w:rsidR="00EB36BA" w:rsidRDefault="00EB36BA" w:rsidP="00EB36BA">
      <w:pPr>
        <w:rPr>
          <w:sz w:val="24"/>
        </w:rPr>
      </w:pPr>
    </w:p>
    <w:p w14:paraId="0B2A14EB" w14:textId="7E6484B7" w:rsidR="00B361C2" w:rsidRPr="00B361C2" w:rsidRDefault="00B361C2" w:rsidP="00B361C2">
      <w:pPr>
        <w:pStyle w:val="Heading4"/>
        <w:rPr>
          <w:sz w:val="28"/>
        </w:rPr>
      </w:pPr>
      <w:r>
        <w:rPr>
          <w:sz w:val="28"/>
        </w:rPr>
        <w:t>Graph Class</w:t>
      </w:r>
    </w:p>
    <w:p w14:paraId="44AB5B17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>class graph {</w:t>
      </w:r>
    </w:p>
    <w:p w14:paraId="7CD26CB9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>public:</w:t>
      </w:r>
    </w:p>
    <w:p w14:paraId="2FA2009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vector&lt;vertex&gt; mygraph;</w:t>
      </w:r>
    </w:p>
    <w:p w14:paraId="74FCDB8B" w14:textId="77777777" w:rsidR="00EB36BA" w:rsidRPr="00EB36BA" w:rsidRDefault="00EB36BA" w:rsidP="00EB36BA">
      <w:pPr>
        <w:rPr>
          <w:sz w:val="24"/>
        </w:rPr>
      </w:pPr>
    </w:p>
    <w:p w14:paraId="237F6307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void</w:t>
      </w:r>
      <w:proofErr w:type="gramEnd"/>
      <w:r w:rsidRPr="00EB36BA">
        <w:rPr>
          <w:sz w:val="24"/>
        </w:rPr>
        <w:t xml:space="preserve"> add_vertex(const vertex&amp; v) {</w:t>
      </w:r>
    </w:p>
    <w:p w14:paraId="6906BD0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vertex new_vertex = v; // Create a new vertex and copy the data from the passed vertex</w:t>
      </w:r>
    </w:p>
    <w:p w14:paraId="428E0224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new_vertex.set_vertex_</w:t>
      </w:r>
      <w:proofErr w:type="gramStart"/>
      <w:r w:rsidRPr="00EB36BA">
        <w:rPr>
          <w:sz w:val="24"/>
        </w:rPr>
        <w:t>id(</w:t>
      </w:r>
      <w:proofErr w:type="gramEnd"/>
      <w:r w:rsidRPr="00EB36BA">
        <w:rPr>
          <w:sz w:val="24"/>
        </w:rPr>
        <w:t>mygraph.size()); // Set the vertex ID based on the current size of mygraph</w:t>
      </w:r>
    </w:p>
    <w:p w14:paraId="5CF5080D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mygraph.push_</w:t>
      </w:r>
      <w:proofErr w:type="gramStart"/>
      <w:r w:rsidRPr="00EB36BA">
        <w:rPr>
          <w:sz w:val="24"/>
        </w:rPr>
        <w:t>back(</w:t>
      </w:r>
      <w:proofErr w:type="gramEnd"/>
      <w:r w:rsidRPr="00EB36BA">
        <w:rPr>
          <w:sz w:val="24"/>
        </w:rPr>
        <w:t>new_vertex); // Add the new vertex to the graph</w:t>
      </w:r>
    </w:p>
    <w:p w14:paraId="3F42C6EB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}</w:t>
      </w:r>
    </w:p>
    <w:p w14:paraId="7FD60A4C" w14:textId="77777777" w:rsidR="00EB36BA" w:rsidRPr="00EB36BA" w:rsidRDefault="00EB36BA" w:rsidP="00EB36BA">
      <w:pPr>
        <w:rPr>
          <w:sz w:val="24"/>
        </w:rPr>
      </w:pPr>
    </w:p>
    <w:p w14:paraId="5155F926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void</w:t>
      </w:r>
      <w:proofErr w:type="gramEnd"/>
      <w:r w:rsidRPr="00EB36BA">
        <w:rPr>
          <w:sz w:val="24"/>
        </w:rPr>
        <w:t xml:space="preserve"> add_edge(const string&amp; from, const string&amp; to, int w) {</w:t>
      </w:r>
    </w:p>
    <w:p w14:paraId="6A44043D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int from_id = -1, to_id = -1;</w:t>
      </w:r>
    </w:p>
    <w:p w14:paraId="4E638568" w14:textId="77777777" w:rsidR="00EB36BA" w:rsidRPr="00EB36BA" w:rsidRDefault="00EB36BA" w:rsidP="00EB36BA">
      <w:pPr>
        <w:rPr>
          <w:sz w:val="24"/>
        </w:rPr>
      </w:pPr>
    </w:p>
    <w:p w14:paraId="5B01BA2D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for</w:t>
      </w:r>
      <w:proofErr w:type="gramEnd"/>
      <w:r w:rsidRPr="00EB36BA">
        <w:rPr>
          <w:sz w:val="24"/>
        </w:rPr>
        <w:t xml:space="preserve"> (size_t i = 0; i &lt; mygraph.size(); ++i) {</w:t>
      </w:r>
    </w:p>
    <w:p w14:paraId="6C50308E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</w:t>
      </w:r>
      <w:proofErr w:type="gramStart"/>
      <w:r w:rsidRPr="00EB36BA">
        <w:rPr>
          <w:sz w:val="24"/>
        </w:rPr>
        <w:t>if</w:t>
      </w:r>
      <w:proofErr w:type="gramEnd"/>
      <w:r w:rsidRPr="00EB36BA">
        <w:rPr>
          <w:sz w:val="24"/>
        </w:rPr>
        <w:t xml:space="preserve"> (mygraph[i].get_place_name() == from) {</w:t>
      </w:r>
    </w:p>
    <w:p w14:paraId="5B639A1E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    from_id = i;</w:t>
      </w:r>
    </w:p>
    <w:p w14:paraId="171C4558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}</w:t>
      </w:r>
    </w:p>
    <w:p w14:paraId="329D0FA5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</w:t>
      </w:r>
      <w:proofErr w:type="gramStart"/>
      <w:r w:rsidRPr="00EB36BA">
        <w:rPr>
          <w:sz w:val="24"/>
        </w:rPr>
        <w:t>if</w:t>
      </w:r>
      <w:proofErr w:type="gramEnd"/>
      <w:r w:rsidRPr="00EB36BA">
        <w:rPr>
          <w:sz w:val="24"/>
        </w:rPr>
        <w:t xml:space="preserve"> (mygraph[i].get_place_name() == to) {</w:t>
      </w:r>
    </w:p>
    <w:p w14:paraId="4E6DFC24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    to_id = i;</w:t>
      </w:r>
    </w:p>
    <w:p w14:paraId="6C6ECAB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}</w:t>
      </w:r>
    </w:p>
    <w:p w14:paraId="7162CB6E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}</w:t>
      </w:r>
    </w:p>
    <w:p w14:paraId="762320C9" w14:textId="77777777" w:rsidR="00EB36BA" w:rsidRPr="00EB36BA" w:rsidRDefault="00EB36BA" w:rsidP="00EB36BA">
      <w:pPr>
        <w:rPr>
          <w:sz w:val="24"/>
        </w:rPr>
      </w:pPr>
    </w:p>
    <w:p w14:paraId="3CADB987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if</w:t>
      </w:r>
      <w:proofErr w:type="gramEnd"/>
      <w:r w:rsidRPr="00EB36BA">
        <w:rPr>
          <w:sz w:val="24"/>
        </w:rPr>
        <w:t xml:space="preserve"> (from_id != -1 &amp;&amp; to_id != -1) {</w:t>
      </w:r>
    </w:p>
    <w:p w14:paraId="6FB34948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edge e1(to_id, w);</w:t>
      </w:r>
    </w:p>
    <w:p w14:paraId="4C0F35CF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</w:t>
      </w:r>
      <w:proofErr w:type="gramStart"/>
      <w:r w:rsidRPr="00EB36BA">
        <w:rPr>
          <w:sz w:val="24"/>
        </w:rPr>
        <w:t>mygraph[</w:t>
      </w:r>
      <w:proofErr w:type="gramEnd"/>
      <w:r w:rsidRPr="00EB36BA">
        <w:rPr>
          <w:sz w:val="24"/>
        </w:rPr>
        <w:t>from_id].edgelist.push_back(e1);</w:t>
      </w:r>
    </w:p>
    <w:p w14:paraId="7E901A57" w14:textId="77777777" w:rsidR="00EB36BA" w:rsidRPr="00EB36BA" w:rsidRDefault="00EB36BA" w:rsidP="00EB36BA">
      <w:pPr>
        <w:rPr>
          <w:sz w:val="24"/>
        </w:rPr>
      </w:pPr>
    </w:p>
    <w:p w14:paraId="794F7B2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lastRenderedPageBreak/>
        <w:t xml:space="preserve">            edge e2(from_id, w);</w:t>
      </w:r>
    </w:p>
    <w:p w14:paraId="7933A72F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</w:t>
      </w:r>
      <w:proofErr w:type="gramStart"/>
      <w:r w:rsidRPr="00EB36BA">
        <w:rPr>
          <w:sz w:val="24"/>
        </w:rPr>
        <w:t>mygraph[</w:t>
      </w:r>
      <w:proofErr w:type="gramEnd"/>
      <w:r w:rsidRPr="00EB36BA">
        <w:rPr>
          <w:sz w:val="24"/>
        </w:rPr>
        <w:t>to_id].edgelist.push_back(e2);</w:t>
      </w:r>
    </w:p>
    <w:p w14:paraId="4DA19C3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}</w:t>
      </w:r>
    </w:p>
    <w:p w14:paraId="4BF2408B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else {</w:t>
      </w:r>
    </w:p>
    <w:p w14:paraId="27A3038B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cout &lt;&lt; "Invalid place name(s) for edge: " &lt;&lt; from &lt;&lt; " - " &lt;&lt; to &lt;&lt; endl;</w:t>
      </w:r>
    </w:p>
    <w:p w14:paraId="33CBA65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}</w:t>
      </w:r>
    </w:p>
    <w:p w14:paraId="26B83B75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}</w:t>
      </w:r>
    </w:p>
    <w:p w14:paraId="04CDBCAB" w14:textId="77777777" w:rsidR="00EB36BA" w:rsidRPr="00EB36BA" w:rsidRDefault="00EB36BA" w:rsidP="00EB36BA">
      <w:pPr>
        <w:rPr>
          <w:sz w:val="24"/>
        </w:rPr>
      </w:pPr>
    </w:p>
    <w:p w14:paraId="63CB9255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string</w:t>
      </w:r>
      <w:proofErr w:type="gramEnd"/>
      <w:r w:rsidRPr="00EB36BA">
        <w:rPr>
          <w:sz w:val="24"/>
        </w:rPr>
        <w:t xml:space="preserve"> findNearestHospital(const string&amp; location) {</w:t>
      </w:r>
    </w:p>
    <w:p w14:paraId="13B9B926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int location_id = -1;</w:t>
      </w:r>
    </w:p>
    <w:p w14:paraId="57009A5B" w14:textId="77777777" w:rsidR="00EB36BA" w:rsidRPr="00EB36BA" w:rsidRDefault="00EB36BA" w:rsidP="00EB36BA">
      <w:pPr>
        <w:rPr>
          <w:sz w:val="24"/>
        </w:rPr>
      </w:pPr>
    </w:p>
    <w:p w14:paraId="4D2E6DB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// Finding the location index in the graph</w:t>
      </w:r>
    </w:p>
    <w:p w14:paraId="0933414D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for</w:t>
      </w:r>
      <w:proofErr w:type="gramEnd"/>
      <w:r w:rsidRPr="00EB36BA">
        <w:rPr>
          <w:sz w:val="24"/>
        </w:rPr>
        <w:t xml:space="preserve"> (size_t i = 0; i &lt; mygraph.size(); ++i) {</w:t>
      </w:r>
    </w:p>
    <w:p w14:paraId="0E5CCF36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</w:t>
      </w:r>
      <w:proofErr w:type="gramStart"/>
      <w:r w:rsidRPr="00EB36BA">
        <w:rPr>
          <w:sz w:val="24"/>
        </w:rPr>
        <w:t>if</w:t>
      </w:r>
      <w:proofErr w:type="gramEnd"/>
      <w:r w:rsidRPr="00EB36BA">
        <w:rPr>
          <w:sz w:val="24"/>
        </w:rPr>
        <w:t xml:space="preserve"> (mygraph[i].get_place_name() == location) {</w:t>
      </w:r>
    </w:p>
    <w:p w14:paraId="198612DA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    location_id = i;</w:t>
      </w:r>
    </w:p>
    <w:p w14:paraId="478DEC9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    break;</w:t>
      </w:r>
    </w:p>
    <w:p w14:paraId="2AB9596F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}</w:t>
      </w:r>
    </w:p>
    <w:p w14:paraId="23A8BA3D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}</w:t>
      </w:r>
    </w:p>
    <w:p w14:paraId="1AFD7182" w14:textId="77777777" w:rsidR="00EB36BA" w:rsidRPr="00EB36BA" w:rsidRDefault="00EB36BA" w:rsidP="00EB36BA">
      <w:pPr>
        <w:rPr>
          <w:sz w:val="24"/>
        </w:rPr>
      </w:pPr>
    </w:p>
    <w:p w14:paraId="07F83650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if (location_id == -1) {</w:t>
      </w:r>
    </w:p>
    <w:p w14:paraId="5848435F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return "Location not found in the graph.";</w:t>
      </w:r>
    </w:p>
    <w:p w14:paraId="674D8912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}</w:t>
      </w:r>
    </w:p>
    <w:p w14:paraId="24907785" w14:textId="77777777" w:rsidR="00EB36BA" w:rsidRPr="00EB36BA" w:rsidRDefault="00EB36BA" w:rsidP="00EB36BA">
      <w:pPr>
        <w:rPr>
          <w:sz w:val="24"/>
        </w:rPr>
      </w:pPr>
    </w:p>
    <w:p w14:paraId="5545E615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priority_queue&lt;pair&lt;int, int&gt;, vector&lt;pair&lt;int, int&gt;&gt;, greater&lt;pair&lt;int, int&gt;&gt;&gt; pq;</w:t>
      </w:r>
    </w:p>
    <w:p w14:paraId="7598996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vector&lt;</w:t>
      </w:r>
      <w:proofErr w:type="gramEnd"/>
      <w:r w:rsidRPr="00EB36BA">
        <w:rPr>
          <w:sz w:val="24"/>
        </w:rPr>
        <w:t>int&gt; distTo(mygraph.size(), INT_MAX);</w:t>
      </w:r>
    </w:p>
    <w:p w14:paraId="7A4111B3" w14:textId="77777777" w:rsidR="00EB36BA" w:rsidRPr="00EB36BA" w:rsidRDefault="00EB36BA" w:rsidP="00EB36BA">
      <w:pPr>
        <w:rPr>
          <w:sz w:val="24"/>
        </w:rPr>
      </w:pPr>
    </w:p>
    <w:p w14:paraId="2D50FCC9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distTo[location_id] = 0;</w:t>
      </w:r>
    </w:p>
    <w:p w14:paraId="16FE6F22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pq.push(</w:t>
      </w:r>
      <w:proofErr w:type="gramEnd"/>
      <w:r w:rsidRPr="00EB36BA">
        <w:rPr>
          <w:sz w:val="24"/>
        </w:rPr>
        <w:t>{ 0, location_id });</w:t>
      </w:r>
    </w:p>
    <w:p w14:paraId="39FA2319" w14:textId="77777777" w:rsidR="00EB36BA" w:rsidRPr="00EB36BA" w:rsidRDefault="00EB36BA" w:rsidP="00EB36BA">
      <w:pPr>
        <w:rPr>
          <w:sz w:val="24"/>
        </w:rPr>
      </w:pPr>
    </w:p>
    <w:p w14:paraId="4C21555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while</w:t>
      </w:r>
      <w:proofErr w:type="gramEnd"/>
      <w:r w:rsidRPr="00EB36BA">
        <w:rPr>
          <w:sz w:val="24"/>
        </w:rPr>
        <w:t xml:space="preserve"> (!pq.empty()) {</w:t>
      </w:r>
    </w:p>
    <w:p w14:paraId="35D2D918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</w:t>
      </w:r>
      <w:proofErr w:type="gramStart"/>
      <w:r w:rsidRPr="00EB36BA">
        <w:rPr>
          <w:sz w:val="24"/>
        </w:rPr>
        <w:t>int</w:t>
      </w:r>
      <w:proofErr w:type="gramEnd"/>
      <w:r w:rsidRPr="00EB36BA">
        <w:rPr>
          <w:sz w:val="24"/>
        </w:rPr>
        <w:t xml:space="preserve"> node = pq.top().second;</w:t>
      </w:r>
    </w:p>
    <w:p w14:paraId="74DF514C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</w:t>
      </w:r>
      <w:proofErr w:type="gramStart"/>
      <w:r w:rsidRPr="00EB36BA">
        <w:rPr>
          <w:sz w:val="24"/>
        </w:rPr>
        <w:t>int</w:t>
      </w:r>
      <w:proofErr w:type="gramEnd"/>
      <w:r w:rsidRPr="00EB36BA">
        <w:rPr>
          <w:sz w:val="24"/>
        </w:rPr>
        <w:t xml:space="preserve"> dis = pq.top().first;</w:t>
      </w:r>
    </w:p>
    <w:p w14:paraId="363EB9CF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</w:t>
      </w:r>
      <w:proofErr w:type="gramStart"/>
      <w:r w:rsidRPr="00EB36BA">
        <w:rPr>
          <w:sz w:val="24"/>
        </w:rPr>
        <w:t>pq.pop(</w:t>
      </w:r>
      <w:proofErr w:type="gramEnd"/>
      <w:r w:rsidRPr="00EB36BA">
        <w:rPr>
          <w:sz w:val="24"/>
        </w:rPr>
        <w:t>);</w:t>
      </w:r>
    </w:p>
    <w:p w14:paraId="1F6B14F1" w14:textId="77777777" w:rsidR="00EB36BA" w:rsidRPr="00EB36BA" w:rsidRDefault="00EB36BA" w:rsidP="00EB36BA">
      <w:pPr>
        <w:rPr>
          <w:sz w:val="24"/>
        </w:rPr>
      </w:pPr>
    </w:p>
    <w:p w14:paraId="6A0F13C0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</w:t>
      </w:r>
      <w:proofErr w:type="gramStart"/>
      <w:r w:rsidRPr="00EB36BA">
        <w:rPr>
          <w:sz w:val="24"/>
        </w:rPr>
        <w:t>for</w:t>
      </w:r>
      <w:proofErr w:type="gramEnd"/>
      <w:r w:rsidRPr="00EB36BA">
        <w:rPr>
          <w:sz w:val="24"/>
        </w:rPr>
        <w:t xml:space="preserve"> (auto it : mygraph[node].get_edge_list()) {</w:t>
      </w:r>
    </w:p>
    <w:p w14:paraId="5F75A169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    </w:t>
      </w:r>
      <w:proofErr w:type="gramStart"/>
      <w:r w:rsidRPr="00EB36BA">
        <w:rPr>
          <w:sz w:val="24"/>
        </w:rPr>
        <w:t>int</w:t>
      </w:r>
      <w:proofErr w:type="gramEnd"/>
      <w:r w:rsidRPr="00EB36BA">
        <w:rPr>
          <w:sz w:val="24"/>
        </w:rPr>
        <w:t xml:space="preserve"> v = it.dest_vertex_id;</w:t>
      </w:r>
    </w:p>
    <w:p w14:paraId="3EBE323B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    </w:t>
      </w:r>
      <w:proofErr w:type="gramStart"/>
      <w:r w:rsidRPr="00EB36BA">
        <w:rPr>
          <w:sz w:val="24"/>
        </w:rPr>
        <w:t>int</w:t>
      </w:r>
      <w:proofErr w:type="gramEnd"/>
      <w:r w:rsidRPr="00EB36BA">
        <w:rPr>
          <w:sz w:val="24"/>
        </w:rPr>
        <w:t xml:space="preserve"> w = it.weight;</w:t>
      </w:r>
    </w:p>
    <w:p w14:paraId="2199C94B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    if (dis + w &lt; distTo[v]) {</w:t>
      </w:r>
    </w:p>
    <w:p w14:paraId="23CBFD24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        distTo[v] = dis + w;</w:t>
      </w:r>
    </w:p>
    <w:p w14:paraId="63BB1F1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        </w:t>
      </w:r>
      <w:proofErr w:type="gramStart"/>
      <w:r w:rsidRPr="00EB36BA">
        <w:rPr>
          <w:sz w:val="24"/>
        </w:rPr>
        <w:t>pq.push(</w:t>
      </w:r>
      <w:proofErr w:type="gramEnd"/>
      <w:r w:rsidRPr="00EB36BA">
        <w:rPr>
          <w:sz w:val="24"/>
        </w:rPr>
        <w:t>{ dis + w, v });</w:t>
      </w:r>
    </w:p>
    <w:p w14:paraId="1CA4034E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    }</w:t>
      </w:r>
    </w:p>
    <w:p w14:paraId="5B1F9449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}</w:t>
      </w:r>
    </w:p>
    <w:p w14:paraId="6588A34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}</w:t>
      </w:r>
    </w:p>
    <w:p w14:paraId="45EC2D03" w14:textId="77777777" w:rsidR="00EB36BA" w:rsidRPr="00EB36BA" w:rsidRDefault="00EB36BA" w:rsidP="00EB36BA">
      <w:pPr>
        <w:rPr>
          <w:sz w:val="24"/>
        </w:rPr>
      </w:pPr>
    </w:p>
    <w:p w14:paraId="1087A69B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int minDist = INT_MAX;</w:t>
      </w:r>
    </w:p>
    <w:p w14:paraId="3F0F4BF8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string nearestHospital;</w:t>
      </w:r>
    </w:p>
    <w:p w14:paraId="48E243C2" w14:textId="77777777" w:rsidR="00EB36BA" w:rsidRPr="00EB36BA" w:rsidRDefault="00EB36BA" w:rsidP="00EB36BA">
      <w:pPr>
        <w:rPr>
          <w:sz w:val="24"/>
        </w:rPr>
      </w:pPr>
    </w:p>
    <w:p w14:paraId="2B4E3B1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// Finding the nearest hospital from the calculated distances</w:t>
      </w:r>
    </w:p>
    <w:p w14:paraId="733D1A52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for</w:t>
      </w:r>
      <w:proofErr w:type="gramEnd"/>
      <w:r w:rsidRPr="00EB36BA">
        <w:rPr>
          <w:sz w:val="24"/>
        </w:rPr>
        <w:t xml:space="preserve"> (size_t i = 0; i &lt; mygraph.size(); ++i) {</w:t>
      </w:r>
    </w:p>
    <w:p w14:paraId="0A27B48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lastRenderedPageBreak/>
        <w:t xml:space="preserve">            </w:t>
      </w:r>
      <w:proofErr w:type="gramStart"/>
      <w:r w:rsidRPr="00EB36BA">
        <w:rPr>
          <w:sz w:val="24"/>
        </w:rPr>
        <w:t>if</w:t>
      </w:r>
      <w:proofErr w:type="gramEnd"/>
      <w:r w:rsidRPr="00EB36BA">
        <w:rPr>
          <w:sz w:val="24"/>
        </w:rPr>
        <w:t xml:space="preserve"> (mygraph[i].get_place_name().find("Hospital") != string::npos &amp;&amp; distTo[i] &lt; minDist) {</w:t>
      </w:r>
    </w:p>
    <w:p w14:paraId="30445DF4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    minDist = distTo[i];</w:t>
      </w:r>
    </w:p>
    <w:p w14:paraId="49D5301C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    </w:t>
      </w:r>
      <w:proofErr w:type="gramStart"/>
      <w:r w:rsidRPr="00EB36BA">
        <w:rPr>
          <w:sz w:val="24"/>
        </w:rPr>
        <w:t>nearestHospital</w:t>
      </w:r>
      <w:proofErr w:type="gramEnd"/>
      <w:r w:rsidRPr="00EB36BA">
        <w:rPr>
          <w:sz w:val="24"/>
        </w:rPr>
        <w:t xml:space="preserve"> = mygraph[i].get_place_name();</w:t>
      </w:r>
    </w:p>
    <w:p w14:paraId="12A36D2E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}</w:t>
      </w:r>
    </w:p>
    <w:p w14:paraId="22A02A5F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}</w:t>
      </w:r>
    </w:p>
    <w:p w14:paraId="75863BE0" w14:textId="77777777" w:rsidR="00EB36BA" w:rsidRPr="00EB36BA" w:rsidRDefault="00EB36BA" w:rsidP="00EB36BA">
      <w:pPr>
        <w:rPr>
          <w:sz w:val="24"/>
        </w:rPr>
      </w:pPr>
    </w:p>
    <w:p w14:paraId="39B3F78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if (nearestHospital.empty()) {</w:t>
      </w:r>
    </w:p>
    <w:p w14:paraId="482B2F3C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return "No hospitals found nearby.";</w:t>
      </w:r>
    </w:p>
    <w:p w14:paraId="3BBFF80C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}</w:t>
      </w:r>
    </w:p>
    <w:p w14:paraId="4E9BC9BD" w14:textId="77777777" w:rsidR="00EB36BA" w:rsidRPr="00EB36BA" w:rsidRDefault="00EB36BA" w:rsidP="00EB36BA">
      <w:pPr>
        <w:rPr>
          <w:sz w:val="24"/>
        </w:rPr>
      </w:pPr>
    </w:p>
    <w:p w14:paraId="49972848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return nearestHospital;</w:t>
      </w:r>
    </w:p>
    <w:p w14:paraId="46F13D14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}</w:t>
      </w:r>
    </w:p>
    <w:p w14:paraId="2FC109D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</w:p>
    <w:p w14:paraId="1BA2AA2A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>};</w:t>
      </w:r>
    </w:p>
    <w:p w14:paraId="4A66BDD0" w14:textId="71446314" w:rsidR="00EB36BA" w:rsidRDefault="00EB36BA" w:rsidP="00EB36BA">
      <w:pPr>
        <w:rPr>
          <w:sz w:val="24"/>
        </w:rPr>
      </w:pPr>
    </w:p>
    <w:p w14:paraId="6799E72E" w14:textId="48295E8D" w:rsidR="00B361C2" w:rsidRPr="00B361C2" w:rsidRDefault="00B361C2" w:rsidP="00B361C2">
      <w:pPr>
        <w:pStyle w:val="Heading4"/>
        <w:rPr>
          <w:sz w:val="28"/>
        </w:rPr>
      </w:pPr>
      <w:r>
        <w:rPr>
          <w:sz w:val="28"/>
        </w:rPr>
        <w:t>Solution Class</w:t>
      </w:r>
    </w:p>
    <w:p w14:paraId="628CA30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>class sol {</w:t>
      </w:r>
    </w:p>
    <w:p w14:paraId="48568ABF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>public:</w:t>
      </w:r>
    </w:p>
    <w:p w14:paraId="3B15A75D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int checkmain;</w:t>
      </w:r>
    </w:p>
    <w:p w14:paraId="48C27CCB" w14:textId="77777777" w:rsidR="00EB36BA" w:rsidRPr="00EB36BA" w:rsidRDefault="00EB36BA" w:rsidP="00EB36BA">
      <w:pPr>
        <w:rPr>
          <w:sz w:val="24"/>
        </w:rPr>
      </w:pPr>
    </w:p>
    <w:p w14:paraId="683A41B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sol(</w:t>
      </w:r>
      <w:proofErr w:type="gramEnd"/>
      <w:r w:rsidRPr="00EB36BA">
        <w:rPr>
          <w:sz w:val="24"/>
        </w:rPr>
        <w:t>) : checkmain(0) {}</w:t>
      </w:r>
    </w:p>
    <w:p w14:paraId="1DF75495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pair&lt;</w:t>
      </w:r>
      <w:proofErr w:type="gramEnd"/>
      <w:r w:rsidRPr="00EB36BA">
        <w:rPr>
          <w:sz w:val="24"/>
        </w:rPr>
        <w:t>vector&lt;int&gt;, vector&lt;int&gt;&gt; dijkstra(int V, graph&amp; g, int S, int dv) {</w:t>
      </w:r>
    </w:p>
    <w:p w14:paraId="3474A8D4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priority_queue&lt;pair&lt;int, int&gt;, vector&lt;pair&lt;int, int&gt;&gt;, greater&lt;pair&lt;int, int&gt;&gt;&gt; pq;</w:t>
      </w:r>
    </w:p>
    <w:p w14:paraId="7A7D988A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// Use a value that is less likely to cause overflow</w:t>
      </w:r>
    </w:p>
    <w:p w14:paraId="3F51E9EF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vector&lt;</w:t>
      </w:r>
      <w:proofErr w:type="gramEnd"/>
      <w:r w:rsidRPr="00EB36BA">
        <w:rPr>
          <w:sz w:val="24"/>
        </w:rPr>
        <w:t>int&gt; distTo(V, INT_MAX);</w:t>
      </w:r>
    </w:p>
    <w:p w14:paraId="44883CC8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vector&lt;int&gt; parent(V);</w:t>
      </w:r>
    </w:p>
    <w:p w14:paraId="39909F05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for (int i = 0; i &lt; V; i++) {</w:t>
      </w:r>
    </w:p>
    <w:p w14:paraId="7C315EE6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parent[i] = i;</w:t>
      </w:r>
    </w:p>
    <w:p w14:paraId="0D12A6D4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}</w:t>
      </w:r>
    </w:p>
    <w:p w14:paraId="1F96BD8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parent[S] = S;</w:t>
      </w:r>
    </w:p>
    <w:p w14:paraId="74F0B0F6" w14:textId="77777777" w:rsidR="00EB36BA" w:rsidRPr="00EB36BA" w:rsidRDefault="00EB36BA" w:rsidP="00EB36BA">
      <w:pPr>
        <w:rPr>
          <w:sz w:val="24"/>
        </w:rPr>
      </w:pPr>
    </w:p>
    <w:p w14:paraId="50C1C8EC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distTo[S] = 0;</w:t>
      </w:r>
    </w:p>
    <w:p w14:paraId="3545F3CE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pq.push(</w:t>
      </w:r>
      <w:proofErr w:type="gramEnd"/>
      <w:r w:rsidRPr="00EB36BA">
        <w:rPr>
          <w:sz w:val="24"/>
        </w:rPr>
        <w:t>{ 0, S });</w:t>
      </w:r>
    </w:p>
    <w:p w14:paraId="57A6F928" w14:textId="77777777" w:rsidR="00EB36BA" w:rsidRPr="00EB36BA" w:rsidRDefault="00EB36BA" w:rsidP="00EB36BA">
      <w:pPr>
        <w:rPr>
          <w:sz w:val="24"/>
        </w:rPr>
      </w:pPr>
    </w:p>
    <w:p w14:paraId="3BB14CC5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while</w:t>
      </w:r>
      <w:proofErr w:type="gramEnd"/>
      <w:r w:rsidRPr="00EB36BA">
        <w:rPr>
          <w:sz w:val="24"/>
        </w:rPr>
        <w:t xml:space="preserve"> (!pq.empty()) {</w:t>
      </w:r>
    </w:p>
    <w:p w14:paraId="1BDB0838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</w:t>
      </w:r>
      <w:proofErr w:type="gramStart"/>
      <w:r w:rsidRPr="00EB36BA">
        <w:rPr>
          <w:sz w:val="24"/>
        </w:rPr>
        <w:t>int</w:t>
      </w:r>
      <w:proofErr w:type="gramEnd"/>
      <w:r w:rsidRPr="00EB36BA">
        <w:rPr>
          <w:sz w:val="24"/>
        </w:rPr>
        <w:t xml:space="preserve"> node = pq.top().second;</w:t>
      </w:r>
    </w:p>
    <w:p w14:paraId="3CD72057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</w:t>
      </w:r>
      <w:proofErr w:type="gramStart"/>
      <w:r w:rsidRPr="00EB36BA">
        <w:rPr>
          <w:sz w:val="24"/>
        </w:rPr>
        <w:t>int</w:t>
      </w:r>
      <w:proofErr w:type="gramEnd"/>
      <w:r w:rsidRPr="00EB36BA">
        <w:rPr>
          <w:sz w:val="24"/>
        </w:rPr>
        <w:t xml:space="preserve"> dis = pq.top().first;</w:t>
      </w:r>
    </w:p>
    <w:p w14:paraId="240074D6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</w:t>
      </w:r>
      <w:proofErr w:type="gramStart"/>
      <w:r w:rsidRPr="00EB36BA">
        <w:rPr>
          <w:sz w:val="24"/>
        </w:rPr>
        <w:t>pq.pop(</w:t>
      </w:r>
      <w:proofErr w:type="gramEnd"/>
      <w:r w:rsidRPr="00EB36BA">
        <w:rPr>
          <w:sz w:val="24"/>
        </w:rPr>
        <w:t>);</w:t>
      </w:r>
    </w:p>
    <w:p w14:paraId="408EF74E" w14:textId="77777777" w:rsidR="00EB36BA" w:rsidRPr="00EB36BA" w:rsidRDefault="00EB36BA" w:rsidP="00EB36BA">
      <w:pPr>
        <w:rPr>
          <w:sz w:val="24"/>
        </w:rPr>
      </w:pPr>
    </w:p>
    <w:p w14:paraId="47B242B4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</w:t>
      </w:r>
      <w:proofErr w:type="gramStart"/>
      <w:r w:rsidRPr="00EB36BA">
        <w:rPr>
          <w:sz w:val="24"/>
        </w:rPr>
        <w:t>for</w:t>
      </w:r>
      <w:proofErr w:type="gramEnd"/>
      <w:r w:rsidRPr="00EB36BA">
        <w:rPr>
          <w:sz w:val="24"/>
        </w:rPr>
        <w:t xml:space="preserve"> (auto it : g.mygraph[node].get_edge_list()) {</w:t>
      </w:r>
    </w:p>
    <w:p w14:paraId="1CB5C54A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    </w:t>
      </w:r>
      <w:proofErr w:type="gramStart"/>
      <w:r w:rsidRPr="00EB36BA">
        <w:rPr>
          <w:sz w:val="24"/>
        </w:rPr>
        <w:t>int</w:t>
      </w:r>
      <w:proofErr w:type="gramEnd"/>
      <w:r w:rsidRPr="00EB36BA">
        <w:rPr>
          <w:sz w:val="24"/>
        </w:rPr>
        <w:t xml:space="preserve"> v = it.dest_vertex_id;</w:t>
      </w:r>
    </w:p>
    <w:p w14:paraId="045E6FD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    </w:t>
      </w:r>
      <w:proofErr w:type="gramStart"/>
      <w:r w:rsidRPr="00EB36BA">
        <w:rPr>
          <w:sz w:val="24"/>
        </w:rPr>
        <w:t>int</w:t>
      </w:r>
      <w:proofErr w:type="gramEnd"/>
      <w:r w:rsidRPr="00EB36BA">
        <w:rPr>
          <w:sz w:val="24"/>
        </w:rPr>
        <w:t xml:space="preserve"> w = it.weight;</w:t>
      </w:r>
    </w:p>
    <w:p w14:paraId="35F466CA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    if (dis + w &lt; distTo[v]) {</w:t>
      </w:r>
    </w:p>
    <w:p w14:paraId="7C182042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        distTo[v] = dis + w;</w:t>
      </w:r>
    </w:p>
    <w:p w14:paraId="449A6BC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        </w:t>
      </w:r>
      <w:proofErr w:type="gramStart"/>
      <w:r w:rsidRPr="00EB36BA">
        <w:rPr>
          <w:sz w:val="24"/>
        </w:rPr>
        <w:t>pq.push(</w:t>
      </w:r>
      <w:proofErr w:type="gramEnd"/>
      <w:r w:rsidRPr="00EB36BA">
        <w:rPr>
          <w:sz w:val="24"/>
        </w:rPr>
        <w:t>{ dis + w, v });</w:t>
      </w:r>
    </w:p>
    <w:p w14:paraId="7324949D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        parent[v] = node;</w:t>
      </w:r>
    </w:p>
    <w:p w14:paraId="5D66528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    }</w:t>
      </w:r>
    </w:p>
    <w:p w14:paraId="3978084A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}</w:t>
      </w:r>
    </w:p>
    <w:p w14:paraId="4CE2C82A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}</w:t>
      </w:r>
    </w:p>
    <w:p w14:paraId="3325BF76" w14:textId="77777777" w:rsidR="00EB36BA" w:rsidRPr="00EB36BA" w:rsidRDefault="00EB36BA" w:rsidP="00EB36BA">
      <w:pPr>
        <w:rPr>
          <w:sz w:val="24"/>
        </w:rPr>
      </w:pPr>
    </w:p>
    <w:p w14:paraId="4A2EE14A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// Debug print statements</w:t>
      </w:r>
    </w:p>
    <w:p w14:paraId="0385C268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</w:t>
      </w:r>
    </w:p>
    <w:p w14:paraId="3D7FC02F" w14:textId="77777777" w:rsidR="00EB36BA" w:rsidRPr="00EB36BA" w:rsidRDefault="00EB36BA" w:rsidP="00EB36BA">
      <w:pPr>
        <w:rPr>
          <w:sz w:val="24"/>
        </w:rPr>
      </w:pPr>
    </w:p>
    <w:p w14:paraId="68FCB1F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cout &lt;&lt; "Parents: ";</w:t>
      </w:r>
    </w:p>
    <w:p w14:paraId="4143A02D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for</w:t>
      </w:r>
      <w:proofErr w:type="gramEnd"/>
      <w:r w:rsidRPr="00EB36BA">
        <w:rPr>
          <w:sz w:val="24"/>
        </w:rPr>
        <w:t xml:space="preserve"> (int i : parent) {</w:t>
      </w:r>
    </w:p>
    <w:p w14:paraId="5A64C39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cout &lt;&lt; i &lt;&lt; " ";</w:t>
      </w:r>
    </w:p>
    <w:p w14:paraId="66AFC77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}</w:t>
      </w:r>
    </w:p>
    <w:p w14:paraId="008379F2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cout &lt;&lt; endl;</w:t>
      </w:r>
    </w:p>
    <w:p w14:paraId="4EE9F35C" w14:textId="77777777" w:rsidR="00EB36BA" w:rsidRPr="00EB36BA" w:rsidRDefault="00EB36BA" w:rsidP="00EB36BA">
      <w:pPr>
        <w:rPr>
          <w:sz w:val="24"/>
        </w:rPr>
      </w:pPr>
    </w:p>
    <w:p w14:paraId="0029DDFA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vector&lt;int&gt; path;</w:t>
      </w:r>
    </w:p>
    <w:p w14:paraId="61357EAF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int mynode = dv;</w:t>
      </w:r>
    </w:p>
    <w:p w14:paraId="5C49E8A0" w14:textId="77777777" w:rsidR="00EB36BA" w:rsidRPr="00EB36BA" w:rsidRDefault="00EB36BA" w:rsidP="00EB36BA">
      <w:pPr>
        <w:rPr>
          <w:sz w:val="24"/>
        </w:rPr>
      </w:pPr>
    </w:p>
    <w:p w14:paraId="1A6E1D5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while</w:t>
      </w:r>
      <w:proofErr w:type="gramEnd"/>
      <w:r w:rsidRPr="00EB36BA">
        <w:rPr>
          <w:sz w:val="24"/>
        </w:rPr>
        <w:t xml:space="preserve"> (parent[mynode] != mynode) {</w:t>
      </w:r>
    </w:p>
    <w:p w14:paraId="0D676214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path.push_</w:t>
      </w:r>
      <w:proofErr w:type="gramStart"/>
      <w:r w:rsidRPr="00EB36BA">
        <w:rPr>
          <w:sz w:val="24"/>
        </w:rPr>
        <w:t>back(</w:t>
      </w:r>
      <w:proofErr w:type="gramEnd"/>
      <w:r w:rsidRPr="00EB36BA">
        <w:rPr>
          <w:sz w:val="24"/>
        </w:rPr>
        <w:t>mynode);  //function using vector headerfile</w:t>
      </w:r>
    </w:p>
    <w:p w14:paraId="522A4ED7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mynode = parent[mynode];</w:t>
      </w:r>
    </w:p>
    <w:p w14:paraId="3C1F631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}</w:t>
      </w:r>
    </w:p>
    <w:p w14:paraId="1B28A8FF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path.push_back(S);   //function using vector headerfile</w:t>
      </w:r>
    </w:p>
    <w:p w14:paraId="01E7F0FE" w14:textId="77777777" w:rsidR="00EB36BA" w:rsidRPr="00EB36BA" w:rsidRDefault="00EB36BA" w:rsidP="00EB36BA">
      <w:pPr>
        <w:rPr>
          <w:sz w:val="24"/>
        </w:rPr>
      </w:pPr>
    </w:p>
    <w:p w14:paraId="3A14F626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reverse(</w:t>
      </w:r>
      <w:proofErr w:type="gramEnd"/>
      <w:r w:rsidRPr="00EB36BA">
        <w:rPr>
          <w:sz w:val="24"/>
        </w:rPr>
        <w:t xml:space="preserve">path.begin(), path.end());  //reverse function using algorithm headerfile </w:t>
      </w:r>
    </w:p>
    <w:p w14:paraId="5133DA49" w14:textId="77777777" w:rsidR="00EB36BA" w:rsidRPr="00EB36BA" w:rsidRDefault="00EB36BA" w:rsidP="00EB36BA">
      <w:pPr>
        <w:rPr>
          <w:sz w:val="24"/>
        </w:rPr>
      </w:pPr>
    </w:p>
    <w:p w14:paraId="4D4A022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// Debug print statement</w:t>
      </w:r>
    </w:p>
    <w:p w14:paraId="2B407D2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cout &lt;&lt; "Path: ";</w:t>
      </w:r>
    </w:p>
    <w:p w14:paraId="640D76B0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for</w:t>
      </w:r>
      <w:proofErr w:type="gramEnd"/>
      <w:r w:rsidRPr="00EB36BA">
        <w:rPr>
          <w:sz w:val="24"/>
        </w:rPr>
        <w:t xml:space="preserve"> (int i : path) {</w:t>
      </w:r>
    </w:p>
    <w:p w14:paraId="738F2902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cout &lt;&lt; i &lt;&lt; " ";</w:t>
      </w:r>
    </w:p>
    <w:p w14:paraId="56252138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}</w:t>
      </w:r>
    </w:p>
    <w:p w14:paraId="697845F8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cout &lt;&lt; endl;</w:t>
      </w:r>
    </w:p>
    <w:p w14:paraId="46213920" w14:textId="77777777" w:rsidR="00EB36BA" w:rsidRPr="00EB36BA" w:rsidRDefault="00EB36BA" w:rsidP="00EB36BA">
      <w:pPr>
        <w:rPr>
          <w:sz w:val="24"/>
        </w:rPr>
      </w:pPr>
    </w:p>
    <w:p w14:paraId="03994809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return</w:t>
      </w:r>
      <w:proofErr w:type="gramEnd"/>
      <w:r w:rsidRPr="00EB36BA">
        <w:rPr>
          <w:sz w:val="24"/>
        </w:rPr>
        <w:t xml:space="preserve"> { path, parent };</w:t>
      </w:r>
    </w:p>
    <w:p w14:paraId="2A6D38B8" w14:textId="77777777" w:rsidR="00EB36BA" w:rsidRPr="00EB36BA" w:rsidRDefault="00EB36BA" w:rsidP="00EB36BA">
      <w:pPr>
        <w:rPr>
          <w:sz w:val="24"/>
        </w:rPr>
      </w:pPr>
    </w:p>
    <w:p w14:paraId="3B25AE34" w14:textId="77777777" w:rsidR="00EB36BA" w:rsidRPr="00EB36BA" w:rsidRDefault="00EB36BA" w:rsidP="00EB36BA">
      <w:pPr>
        <w:rPr>
          <w:sz w:val="24"/>
        </w:rPr>
      </w:pPr>
    </w:p>
    <w:p w14:paraId="2F98E60C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}</w:t>
      </w:r>
    </w:p>
    <w:p w14:paraId="17BE1614" w14:textId="761D1BAA" w:rsidR="00EB36BA" w:rsidRDefault="00EB36BA" w:rsidP="00EB36BA">
      <w:pPr>
        <w:rPr>
          <w:sz w:val="24"/>
        </w:rPr>
      </w:pPr>
      <w:r w:rsidRPr="00EB36BA">
        <w:rPr>
          <w:sz w:val="24"/>
        </w:rPr>
        <w:t>};</w:t>
      </w:r>
    </w:p>
    <w:p w14:paraId="55BB3DCB" w14:textId="0B3E8A76" w:rsidR="00B361C2" w:rsidRDefault="00B361C2" w:rsidP="00EB36BA">
      <w:pPr>
        <w:rPr>
          <w:sz w:val="24"/>
        </w:rPr>
      </w:pPr>
    </w:p>
    <w:p w14:paraId="7952920D" w14:textId="4FE7BE75" w:rsidR="00B361C2" w:rsidRPr="00B361C2" w:rsidRDefault="00B361C2" w:rsidP="00B361C2">
      <w:pPr>
        <w:pStyle w:val="Heading4"/>
        <w:rPr>
          <w:sz w:val="28"/>
        </w:rPr>
      </w:pPr>
      <w:r>
        <w:rPr>
          <w:sz w:val="28"/>
        </w:rPr>
        <w:t>Feedback Class</w:t>
      </w:r>
    </w:p>
    <w:p w14:paraId="7261CE2F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>class Feedback {</w:t>
      </w:r>
    </w:p>
    <w:p w14:paraId="2D2FE7DF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>public:</w:t>
      </w:r>
    </w:p>
    <w:p w14:paraId="21DF2729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int rating;</w:t>
      </w:r>
    </w:p>
    <w:p w14:paraId="08EE1EDF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string comments;</w:t>
      </w:r>
    </w:p>
    <w:p w14:paraId="322315B9" w14:textId="77777777" w:rsidR="00EB36BA" w:rsidRPr="00EB36BA" w:rsidRDefault="00EB36BA" w:rsidP="00EB36BA">
      <w:pPr>
        <w:rPr>
          <w:sz w:val="24"/>
        </w:rPr>
      </w:pPr>
    </w:p>
    <w:p w14:paraId="07052357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Feedback(</w:t>
      </w:r>
      <w:proofErr w:type="gramEnd"/>
      <w:r w:rsidRPr="00EB36BA">
        <w:rPr>
          <w:sz w:val="24"/>
        </w:rPr>
        <w:t>) {</w:t>
      </w:r>
    </w:p>
    <w:p w14:paraId="6B297EDE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rating = 0;</w:t>
      </w:r>
    </w:p>
    <w:p w14:paraId="31F508AE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comments = "";</w:t>
      </w:r>
    </w:p>
    <w:p w14:paraId="205AC2C5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}</w:t>
      </w:r>
    </w:p>
    <w:p w14:paraId="54EEC4F3" w14:textId="77777777" w:rsidR="00EB36BA" w:rsidRPr="00EB36BA" w:rsidRDefault="00EB36BA" w:rsidP="00EB36BA">
      <w:pPr>
        <w:rPr>
          <w:sz w:val="24"/>
        </w:rPr>
      </w:pPr>
    </w:p>
    <w:p w14:paraId="67067FC2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void</w:t>
      </w:r>
      <w:proofErr w:type="gramEnd"/>
      <w:r w:rsidRPr="00EB36BA">
        <w:rPr>
          <w:sz w:val="24"/>
        </w:rPr>
        <w:t xml:space="preserve"> setRating(int r)</w:t>
      </w:r>
    </w:p>
    <w:p w14:paraId="7F601B60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{</w:t>
      </w:r>
    </w:p>
    <w:p w14:paraId="25073347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rating = r;</w:t>
      </w:r>
    </w:p>
    <w:p w14:paraId="2046F8F2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}</w:t>
      </w:r>
    </w:p>
    <w:p w14:paraId="5DC920B2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void</w:t>
      </w:r>
      <w:proofErr w:type="gramEnd"/>
      <w:r w:rsidRPr="00EB36BA">
        <w:rPr>
          <w:sz w:val="24"/>
        </w:rPr>
        <w:t xml:space="preserve"> setComments(const string&amp; c)</w:t>
      </w:r>
    </w:p>
    <w:p w14:paraId="07F8432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lastRenderedPageBreak/>
        <w:t xml:space="preserve">    {</w:t>
      </w:r>
    </w:p>
    <w:p w14:paraId="5A340322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comments = c;</w:t>
      </w:r>
    </w:p>
    <w:p w14:paraId="18690765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}</w:t>
      </w:r>
    </w:p>
    <w:p w14:paraId="104D7194" w14:textId="77777777" w:rsidR="00EB36BA" w:rsidRPr="00EB36BA" w:rsidRDefault="00EB36BA" w:rsidP="00EB36BA">
      <w:pPr>
        <w:rPr>
          <w:sz w:val="24"/>
        </w:rPr>
      </w:pPr>
    </w:p>
    <w:p w14:paraId="060B03F9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int</w:t>
      </w:r>
      <w:proofErr w:type="gramEnd"/>
      <w:r w:rsidRPr="00EB36BA">
        <w:rPr>
          <w:sz w:val="24"/>
        </w:rPr>
        <w:t xml:space="preserve"> getRating() const</w:t>
      </w:r>
    </w:p>
    <w:p w14:paraId="6FA42CB0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{</w:t>
      </w:r>
    </w:p>
    <w:p w14:paraId="085355D9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return rating;</w:t>
      </w:r>
    </w:p>
    <w:p w14:paraId="00112DB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}</w:t>
      </w:r>
    </w:p>
    <w:p w14:paraId="2E129A32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const</w:t>
      </w:r>
      <w:proofErr w:type="gramEnd"/>
      <w:r w:rsidRPr="00EB36BA">
        <w:rPr>
          <w:sz w:val="24"/>
        </w:rPr>
        <w:t xml:space="preserve"> string&amp; getComments() const</w:t>
      </w:r>
    </w:p>
    <w:p w14:paraId="1AB2412A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{</w:t>
      </w:r>
    </w:p>
    <w:p w14:paraId="437AB6EF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return comments;</w:t>
      </w:r>
    </w:p>
    <w:p w14:paraId="55C8BE06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}</w:t>
      </w:r>
    </w:p>
    <w:p w14:paraId="112EC5CC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>};</w:t>
      </w:r>
    </w:p>
    <w:p w14:paraId="4A66DFE0" w14:textId="77777777" w:rsidR="00EB36BA" w:rsidRPr="00EB36BA" w:rsidRDefault="00EB36BA" w:rsidP="00EB36BA">
      <w:pPr>
        <w:rPr>
          <w:sz w:val="24"/>
        </w:rPr>
      </w:pPr>
      <w:proofErr w:type="gramStart"/>
      <w:r w:rsidRPr="00EB36BA">
        <w:rPr>
          <w:sz w:val="24"/>
        </w:rPr>
        <w:t>void</w:t>
      </w:r>
      <w:proofErr w:type="gramEnd"/>
      <w:r w:rsidRPr="00EB36BA">
        <w:rPr>
          <w:sz w:val="24"/>
        </w:rPr>
        <w:t xml:space="preserve"> saveFeedback(const Feedback&amp; feedback) {</w:t>
      </w:r>
    </w:p>
    <w:p w14:paraId="67A77A20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ofstream</w:t>
      </w:r>
      <w:proofErr w:type="gramEnd"/>
      <w:r w:rsidRPr="00EB36BA">
        <w:rPr>
          <w:sz w:val="24"/>
        </w:rPr>
        <w:t xml:space="preserve"> file("feedback.txt", ios::app); // Open file in append mode</w:t>
      </w:r>
    </w:p>
    <w:p w14:paraId="1F051118" w14:textId="77777777" w:rsidR="00EB36BA" w:rsidRPr="00EB36BA" w:rsidRDefault="00EB36BA" w:rsidP="00EB36BA">
      <w:pPr>
        <w:rPr>
          <w:sz w:val="24"/>
        </w:rPr>
      </w:pPr>
    </w:p>
    <w:p w14:paraId="206D75AD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if</w:t>
      </w:r>
      <w:proofErr w:type="gramEnd"/>
      <w:r w:rsidRPr="00EB36BA">
        <w:rPr>
          <w:sz w:val="24"/>
        </w:rPr>
        <w:t xml:space="preserve"> (file.is_open()) {</w:t>
      </w:r>
    </w:p>
    <w:p w14:paraId="22482AEB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file</w:t>
      </w:r>
      <w:proofErr w:type="gramEnd"/>
      <w:r w:rsidRPr="00EB36BA">
        <w:rPr>
          <w:sz w:val="24"/>
        </w:rPr>
        <w:t xml:space="preserve"> &lt;&lt; "Rating: " &lt;&lt; feedback.getRating() &lt;&lt; "\n";</w:t>
      </w:r>
    </w:p>
    <w:p w14:paraId="45A32E45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file</w:t>
      </w:r>
      <w:proofErr w:type="gramEnd"/>
      <w:r w:rsidRPr="00EB36BA">
        <w:rPr>
          <w:sz w:val="24"/>
        </w:rPr>
        <w:t xml:space="preserve"> &lt;&lt; "Comments: " &lt;&lt; feedback.getComments() &lt;&lt; "\n";</w:t>
      </w:r>
    </w:p>
    <w:p w14:paraId="2032F00D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file &lt;&lt; "------------------------\n"; // Separation for multiple feedback entries</w:t>
      </w:r>
    </w:p>
    <w:p w14:paraId="5D2FD42D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file.close(</w:t>
      </w:r>
      <w:proofErr w:type="gramEnd"/>
      <w:r w:rsidRPr="00EB36BA">
        <w:rPr>
          <w:sz w:val="24"/>
        </w:rPr>
        <w:t>);</w:t>
      </w:r>
    </w:p>
    <w:p w14:paraId="0EEB97B2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cout</w:t>
      </w:r>
      <w:proofErr w:type="gramEnd"/>
      <w:r w:rsidRPr="00EB36BA">
        <w:rPr>
          <w:sz w:val="24"/>
        </w:rPr>
        <w:t xml:space="preserve"> &lt;&lt; "Feedback saved successfully!\n";</w:t>
      </w:r>
    </w:p>
    <w:p w14:paraId="7F2736DE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}</w:t>
      </w:r>
    </w:p>
    <w:p w14:paraId="1E70CD20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else {</w:t>
      </w:r>
    </w:p>
    <w:p w14:paraId="6879FC72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cout &lt;&lt; "Error: Unable to open the feedback file.\n";</w:t>
      </w:r>
    </w:p>
    <w:p w14:paraId="2AD6879E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}</w:t>
      </w:r>
    </w:p>
    <w:p w14:paraId="031D88F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>}</w:t>
      </w:r>
    </w:p>
    <w:p w14:paraId="1F1B8FDF" w14:textId="77777777" w:rsidR="00EB36BA" w:rsidRPr="00EB36BA" w:rsidRDefault="00EB36BA" w:rsidP="00EB36BA">
      <w:pPr>
        <w:rPr>
          <w:sz w:val="24"/>
        </w:rPr>
      </w:pPr>
    </w:p>
    <w:p w14:paraId="7F6B1D53" w14:textId="77777777" w:rsidR="00EB36BA" w:rsidRPr="00EB36BA" w:rsidRDefault="00EB36BA" w:rsidP="00EB36BA">
      <w:pPr>
        <w:rPr>
          <w:sz w:val="24"/>
        </w:rPr>
      </w:pPr>
      <w:proofErr w:type="gramStart"/>
      <w:r w:rsidRPr="00EB36BA">
        <w:rPr>
          <w:sz w:val="24"/>
        </w:rPr>
        <w:t>void</w:t>
      </w:r>
      <w:proofErr w:type="gramEnd"/>
      <w:r w:rsidRPr="00EB36BA">
        <w:rPr>
          <w:sz w:val="24"/>
        </w:rPr>
        <w:t xml:space="preserve"> displayFeedback() {</w:t>
      </w:r>
    </w:p>
    <w:p w14:paraId="4B50FCA7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ifstream file("feedback.txt");</w:t>
      </w:r>
    </w:p>
    <w:p w14:paraId="7CF9641D" w14:textId="77777777" w:rsidR="00EB36BA" w:rsidRPr="00EB36BA" w:rsidRDefault="00EB36BA" w:rsidP="00EB36BA">
      <w:pPr>
        <w:rPr>
          <w:sz w:val="24"/>
        </w:rPr>
      </w:pPr>
    </w:p>
    <w:p w14:paraId="0682976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if</w:t>
      </w:r>
      <w:proofErr w:type="gramEnd"/>
      <w:r w:rsidRPr="00EB36BA">
        <w:rPr>
          <w:sz w:val="24"/>
        </w:rPr>
        <w:t xml:space="preserve"> (file.is_open()) {</w:t>
      </w:r>
    </w:p>
    <w:p w14:paraId="5AF66557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string line;</w:t>
      </w:r>
    </w:p>
    <w:p w14:paraId="399A932C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while</w:t>
      </w:r>
      <w:proofErr w:type="gramEnd"/>
      <w:r w:rsidRPr="00EB36BA">
        <w:rPr>
          <w:sz w:val="24"/>
        </w:rPr>
        <w:t xml:space="preserve"> (getline(file, line)) {</w:t>
      </w:r>
    </w:p>
    <w:p w14:paraId="7A0CCD48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cout &lt;&lt; line &lt;&lt; endl;</w:t>
      </w:r>
    </w:p>
    <w:p w14:paraId="582C3C3D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}</w:t>
      </w:r>
    </w:p>
    <w:p w14:paraId="340FDE6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file.close(</w:t>
      </w:r>
      <w:proofErr w:type="gramEnd"/>
      <w:r w:rsidRPr="00EB36BA">
        <w:rPr>
          <w:sz w:val="24"/>
        </w:rPr>
        <w:t>);</w:t>
      </w:r>
    </w:p>
    <w:p w14:paraId="5FD3107E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}</w:t>
      </w:r>
    </w:p>
    <w:p w14:paraId="3F2CA922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else {</w:t>
      </w:r>
    </w:p>
    <w:p w14:paraId="2F6164C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cout &lt;&lt; "Error: Unable to open the feedback file.\n";</w:t>
      </w:r>
    </w:p>
    <w:p w14:paraId="46630D1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}</w:t>
      </w:r>
    </w:p>
    <w:p w14:paraId="60F90D8E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>}</w:t>
      </w:r>
    </w:p>
    <w:p w14:paraId="4D89EC42" w14:textId="08826460" w:rsidR="00EB36BA" w:rsidRDefault="00EB36BA" w:rsidP="00EB36BA">
      <w:pPr>
        <w:rPr>
          <w:sz w:val="24"/>
        </w:rPr>
      </w:pPr>
    </w:p>
    <w:p w14:paraId="0D517080" w14:textId="4C4A9205" w:rsidR="00B361C2" w:rsidRPr="00B361C2" w:rsidRDefault="00B361C2" w:rsidP="00B361C2">
      <w:pPr>
        <w:pStyle w:val="Heading4"/>
        <w:rPr>
          <w:sz w:val="28"/>
        </w:rPr>
      </w:pPr>
      <w:r>
        <w:rPr>
          <w:sz w:val="28"/>
        </w:rPr>
        <w:t>Main Function</w:t>
      </w:r>
    </w:p>
    <w:p w14:paraId="3F397A7E" w14:textId="77777777" w:rsidR="00EB36BA" w:rsidRPr="00EB36BA" w:rsidRDefault="00EB36BA" w:rsidP="00EB36BA">
      <w:pPr>
        <w:rPr>
          <w:sz w:val="24"/>
        </w:rPr>
      </w:pPr>
      <w:proofErr w:type="gramStart"/>
      <w:r w:rsidRPr="00EB36BA">
        <w:rPr>
          <w:sz w:val="24"/>
        </w:rPr>
        <w:t>int</w:t>
      </w:r>
      <w:proofErr w:type="gramEnd"/>
      <w:r w:rsidRPr="00EB36BA">
        <w:rPr>
          <w:sz w:val="24"/>
        </w:rPr>
        <w:t xml:space="preserve"> main() {</w:t>
      </w:r>
    </w:p>
    <w:p w14:paraId="1B1CF770" w14:textId="77777777" w:rsidR="00EB36BA" w:rsidRPr="00EB36BA" w:rsidRDefault="00EB36BA" w:rsidP="00EB36BA">
      <w:pPr>
        <w:rPr>
          <w:sz w:val="24"/>
        </w:rPr>
      </w:pPr>
    </w:p>
    <w:p w14:paraId="414D37FD" w14:textId="77777777" w:rsidR="00EB36BA" w:rsidRPr="00EB36BA" w:rsidRDefault="00EB36BA" w:rsidP="00EB36BA">
      <w:pPr>
        <w:rPr>
          <w:sz w:val="24"/>
        </w:rPr>
      </w:pPr>
    </w:p>
    <w:p w14:paraId="4A69B682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cout &lt;&lt; "\t\t\t\t___________________________________________________________________________________________________\n";</w:t>
      </w:r>
    </w:p>
    <w:p w14:paraId="548B6BA6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lastRenderedPageBreak/>
        <w:t xml:space="preserve">    cout &lt;&lt; "\t\t\t\t|    \t\t\t\t\t\t\t\t\t\t\t           | \n";</w:t>
      </w:r>
    </w:p>
    <w:p w14:paraId="03AD91A8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cout &lt;&lt; "\t\t\t\t|\t\t\t\t\t    WELCOME TO\t\t\t                          | \n";</w:t>
      </w:r>
    </w:p>
    <w:p w14:paraId="34B97F0C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cout &lt;&lt; "\t\t\t\t|    \t\t\t\t\t\t\t\t\t\t\t           | \n";</w:t>
      </w:r>
    </w:p>
    <w:p w14:paraId="4B4BBEDC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cout &lt;&lt; "\t\t\t\t|\t\t\t\t\t'SWIFT ROUTE FINDER'\t\t\t\t           | \n";</w:t>
      </w:r>
    </w:p>
    <w:p w14:paraId="33E5CD0C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cout &lt;&lt; "\t\t\t\t|    \t\t\t\t\t\t\t\t\t\t\t           | \n";</w:t>
      </w:r>
    </w:p>
    <w:p w14:paraId="11F81802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cout</w:t>
      </w:r>
      <w:proofErr w:type="gramEnd"/>
      <w:r w:rsidRPr="00EB36BA">
        <w:rPr>
          <w:sz w:val="24"/>
        </w:rPr>
        <w:t xml:space="preserve"> &lt;&lt; "\t\t\t\t|\t\t\t\tBetter Way to Reach Your Destination  \t\t\t           | \n";</w:t>
      </w:r>
    </w:p>
    <w:p w14:paraId="75BDC59D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cout &lt;&lt; "\t\t\t\t|    \t\t\t\t\t\t\t\t\t\t\t           | \n";</w:t>
      </w:r>
    </w:p>
    <w:p w14:paraId="0C52FD6B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cout &lt;&lt; "\t\t\t\t|_________________________________________________________________________________________________| \n\n\n\n\n";</w:t>
      </w:r>
    </w:p>
    <w:p w14:paraId="66D09C34" w14:textId="77777777" w:rsidR="00EB36BA" w:rsidRPr="00EB36BA" w:rsidRDefault="00EB36BA" w:rsidP="00EB36BA">
      <w:pPr>
        <w:rPr>
          <w:sz w:val="24"/>
        </w:rPr>
      </w:pPr>
    </w:p>
    <w:p w14:paraId="6C0568C7" w14:textId="77777777" w:rsidR="00EB36BA" w:rsidRPr="00EB36BA" w:rsidRDefault="00EB36BA" w:rsidP="00EB36BA">
      <w:pPr>
        <w:rPr>
          <w:sz w:val="24"/>
        </w:rPr>
      </w:pPr>
    </w:p>
    <w:p w14:paraId="26919E18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graph g1;</w:t>
      </w:r>
    </w:p>
    <w:p w14:paraId="3B6AC5AD" w14:textId="77777777" w:rsidR="00EB36BA" w:rsidRPr="00EB36BA" w:rsidRDefault="00EB36BA" w:rsidP="00EB36BA">
      <w:pPr>
        <w:rPr>
          <w:sz w:val="24"/>
        </w:rPr>
      </w:pPr>
    </w:p>
    <w:p w14:paraId="0A2E5837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vertex v1, v2, v3, v4, v5, v6, v7, v8, v9, v10, v11;</w:t>
      </w:r>
    </w:p>
    <w:p w14:paraId="2EFAEBB5" w14:textId="77777777" w:rsidR="00EB36BA" w:rsidRPr="00EB36BA" w:rsidRDefault="00EB36BA" w:rsidP="00EB36BA">
      <w:pPr>
        <w:rPr>
          <w:sz w:val="24"/>
        </w:rPr>
      </w:pPr>
    </w:p>
    <w:p w14:paraId="6B313B4B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v1.set_vertex_</w:t>
      </w:r>
      <w:proofErr w:type="gramStart"/>
      <w:r w:rsidRPr="00EB36BA">
        <w:rPr>
          <w:sz w:val="24"/>
        </w:rPr>
        <w:t>id(</w:t>
      </w:r>
      <w:proofErr w:type="gramEnd"/>
      <w:r w:rsidRPr="00EB36BA">
        <w:rPr>
          <w:sz w:val="24"/>
        </w:rPr>
        <w:t>0);</w:t>
      </w:r>
    </w:p>
    <w:p w14:paraId="5ABCA375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v1.set_place_</w:t>
      </w:r>
      <w:proofErr w:type="gramStart"/>
      <w:r w:rsidRPr="00EB36BA">
        <w:rPr>
          <w:sz w:val="24"/>
        </w:rPr>
        <w:t>name(</w:t>
      </w:r>
      <w:proofErr w:type="gramEnd"/>
      <w:r w:rsidRPr="00EB36BA">
        <w:rPr>
          <w:sz w:val="24"/>
        </w:rPr>
        <w:t>"Pakistan Monument");</w:t>
      </w:r>
    </w:p>
    <w:p w14:paraId="11D7990C" w14:textId="77777777" w:rsidR="00EB36BA" w:rsidRPr="00EB36BA" w:rsidRDefault="00EB36BA" w:rsidP="00EB36BA">
      <w:pPr>
        <w:rPr>
          <w:sz w:val="24"/>
        </w:rPr>
      </w:pPr>
    </w:p>
    <w:p w14:paraId="17171729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v2.set_vertex_</w:t>
      </w:r>
      <w:proofErr w:type="gramStart"/>
      <w:r w:rsidRPr="00EB36BA">
        <w:rPr>
          <w:sz w:val="24"/>
        </w:rPr>
        <w:t>id(</w:t>
      </w:r>
      <w:proofErr w:type="gramEnd"/>
      <w:r w:rsidRPr="00EB36BA">
        <w:rPr>
          <w:sz w:val="24"/>
        </w:rPr>
        <w:t>1);</w:t>
      </w:r>
    </w:p>
    <w:p w14:paraId="6BE04367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v2.set_place_</w:t>
      </w:r>
      <w:proofErr w:type="gramStart"/>
      <w:r w:rsidRPr="00EB36BA">
        <w:rPr>
          <w:sz w:val="24"/>
        </w:rPr>
        <w:t>name(</w:t>
      </w:r>
      <w:proofErr w:type="gramEnd"/>
      <w:r w:rsidRPr="00EB36BA">
        <w:rPr>
          <w:sz w:val="24"/>
        </w:rPr>
        <w:t>"Faisal Mosque");</w:t>
      </w:r>
    </w:p>
    <w:p w14:paraId="1586B983" w14:textId="77777777" w:rsidR="00EB36BA" w:rsidRPr="00EB36BA" w:rsidRDefault="00EB36BA" w:rsidP="00EB36BA">
      <w:pPr>
        <w:rPr>
          <w:sz w:val="24"/>
        </w:rPr>
      </w:pPr>
    </w:p>
    <w:p w14:paraId="6C878A10" w14:textId="77777777" w:rsidR="00EB36BA" w:rsidRPr="00EB36BA" w:rsidRDefault="00EB36BA" w:rsidP="00EB36BA">
      <w:pPr>
        <w:rPr>
          <w:sz w:val="24"/>
        </w:rPr>
      </w:pPr>
    </w:p>
    <w:p w14:paraId="26C87FD9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v3.set_vertex_</w:t>
      </w:r>
      <w:proofErr w:type="gramStart"/>
      <w:r w:rsidRPr="00EB36BA">
        <w:rPr>
          <w:sz w:val="24"/>
        </w:rPr>
        <w:t>id(</w:t>
      </w:r>
      <w:proofErr w:type="gramEnd"/>
      <w:r w:rsidRPr="00EB36BA">
        <w:rPr>
          <w:sz w:val="24"/>
        </w:rPr>
        <w:t>2);</w:t>
      </w:r>
    </w:p>
    <w:p w14:paraId="74DD815E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v3.set_place_name("Daman-e-Koh");</w:t>
      </w:r>
    </w:p>
    <w:p w14:paraId="70B8F5AC" w14:textId="77777777" w:rsidR="00EB36BA" w:rsidRPr="00EB36BA" w:rsidRDefault="00EB36BA" w:rsidP="00EB36BA">
      <w:pPr>
        <w:rPr>
          <w:sz w:val="24"/>
        </w:rPr>
      </w:pPr>
    </w:p>
    <w:p w14:paraId="02B5B18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v4.set_vertex_</w:t>
      </w:r>
      <w:proofErr w:type="gramStart"/>
      <w:r w:rsidRPr="00EB36BA">
        <w:rPr>
          <w:sz w:val="24"/>
        </w:rPr>
        <w:t>id(</w:t>
      </w:r>
      <w:proofErr w:type="gramEnd"/>
      <w:r w:rsidRPr="00EB36BA">
        <w:rPr>
          <w:sz w:val="24"/>
        </w:rPr>
        <w:t>3);</w:t>
      </w:r>
    </w:p>
    <w:p w14:paraId="0F67A2F8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v4.set_place_</w:t>
      </w:r>
      <w:proofErr w:type="gramStart"/>
      <w:r w:rsidRPr="00EB36BA">
        <w:rPr>
          <w:sz w:val="24"/>
        </w:rPr>
        <w:t>name(</w:t>
      </w:r>
      <w:proofErr w:type="gramEnd"/>
      <w:r w:rsidRPr="00EB36BA">
        <w:rPr>
          <w:sz w:val="24"/>
        </w:rPr>
        <w:t>"Rawal Lake");</w:t>
      </w:r>
    </w:p>
    <w:p w14:paraId="15E3B64D" w14:textId="77777777" w:rsidR="00EB36BA" w:rsidRPr="00EB36BA" w:rsidRDefault="00EB36BA" w:rsidP="00EB36BA">
      <w:pPr>
        <w:rPr>
          <w:sz w:val="24"/>
        </w:rPr>
      </w:pPr>
    </w:p>
    <w:p w14:paraId="5BD566E9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v5.set_vertex_</w:t>
      </w:r>
      <w:proofErr w:type="gramStart"/>
      <w:r w:rsidRPr="00EB36BA">
        <w:rPr>
          <w:sz w:val="24"/>
        </w:rPr>
        <w:t>id(</w:t>
      </w:r>
      <w:proofErr w:type="gramEnd"/>
      <w:r w:rsidRPr="00EB36BA">
        <w:rPr>
          <w:sz w:val="24"/>
        </w:rPr>
        <w:t>4);</w:t>
      </w:r>
    </w:p>
    <w:p w14:paraId="24D9E8AA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v5.set_place_</w:t>
      </w:r>
      <w:proofErr w:type="gramStart"/>
      <w:r w:rsidRPr="00EB36BA">
        <w:rPr>
          <w:sz w:val="24"/>
        </w:rPr>
        <w:t>name(</w:t>
      </w:r>
      <w:proofErr w:type="gramEnd"/>
      <w:r w:rsidRPr="00EB36BA">
        <w:rPr>
          <w:sz w:val="24"/>
        </w:rPr>
        <w:t>"Lok Virsa Museum");</w:t>
      </w:r>
    </w:p>
    <w:p w14:paraId="56BF8A70" w14:textId="77777777" w:rsidR="00EB36BA" w:rsidRPr="00EB36BA" w:rsidRDefault="00EB36BA" w:rsidP="00EB36BA">
      <w:pPr>
        <w:rPr>
          <w:sz w:val="24"/>
        </w:rPr>
      </w:pPr>
    </w:p>
    <w:p w14:paraId="0D2ECBDF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v6.set_vertex_</w:t>
      </w:r>
      <w:proofErr w:type="gramStart"/>
      <w:r w:rsidRPr="00EB36BA">
        <w:rPr>
          <w:sz w:val="24"/>
        </w:rPr>
        <w:t>id(</w:t>
      </w:r>
      <w:proofErr w:type="gramEnd"/>
      <w:r w:rsidRPr="00EB36BA">
        <w:rPr>
          <w:sz w:val="24"/>
        </w:rPr>
        <w:t>5);</w:t>
      </w:r>
    </w:p>
    <w:p w14:paraId="574FF40A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v6.set_place_</w:t>
      </w:r>
      <w:proofErr w:type="gramStart"/>
      <w:r w:rsidRPr="00EB36BA">
        <w:rPr>
          <w:sz w:val="24"/>
        </w:rPr>
        <w:t>name(</w:t>
      </w:r>
      <w:proofErr w:type="gramEnd"/>
      <w:r w:rsidRPr="00EB36BA">
        <w:rPr>
          <w:sz w:val="24"/>
        </w:rPr>
        <w:t>"Islamabad Zoo");</w:t>
      </w:r>
    </w:p>
    <w:p w14:paraId="31520F28" w14:textId="77777777" w:rsidR="00EB36BA" w:rsidRPr="00EB36BA" w:rsidRDefault="00EB36BA" w:rsidP="00EB36BA">
      <w:pPr>
        <w:rPr>
          <w:sz w:val="24"/>
        </w:rPr>
      </w:pPr>
    </w:p>
    <w:p w14:paraId="341C3E1C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v7.set_vertex_</w:t>
      </w:r>
      <w:proofErr w:type="gramStart"/>
      <w:r w:rsidRPr="00EB36BA">
        <w:rPr>
          <w:sz w:val="24"/>
        </w:rPr>
        <w:t>id(</w:t>
      </w:r>
      <w:proofErr w:type="gramEnd"/>
      <w:r w:rsidRPr="00EB36BA">
        <w:rPr>
          <w:sz w:val="24"/>
        </w:rPr>
        <w:t>6);</w:t>
      </w:r>
    </w:p>
    <w:p w14:paraId="3A87841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v7.set_place_</w:t>
      </w:r>
      <w:proofErr w:type="gramStart"/>
      <w:r w:rsidRPr="00EB36BA">
        <w:rPr>
          <w:sz w:val="24"/>
        </w:rPr>
        <w:t>name(</w:t>
      </w:r>
      <w:proofErr w:type="gramEnd"/>
      <w:r w:rsidRPr="00EB36BA">
        <w:rPr>
          <w:sz w:val="24"/>
        </w:rPr>
        <w:t>"Centaurus Mall");</w:t>
      </w:r>
    </w:p>
    <w:p w14:paraId="7BE2A6D0" w14:textId="77777777" w:rsidR="00EB36BA" w:rsidRPr="00EB36BA" w:rsidRDefault="00EB36BA" w:rsidP="00EB36BA">
      <w:pPr>
        <w:rPr>
          <w:sz w:val="24"/>
        </w:rPr>
      </w:pPr>
    </w:p>
    <w:p w14:paraId="4126789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v8.set_vertex_</w:t>
      </w:r>
      <w:proofErr w:type="gramStart"/>
      <w:r w:rsidRPr="00EB36BA">
        <w:rPr>
          <w:sz w:val="24"/>
        </w:rPr>
        <w:t>id(</w:t>
      </w:r>
      <w:proofErr w:type="gramEnd"/>
      <w:r w:rsidRPr="00EB36BA">
        <w:rPr>
          <w:sz w:val="24"/>
        </w:rPr>
        <w:t>7);</w:t>
      </w:r>
    </w:p>
    <w:p w14:paraId="7BEC2804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v8.set_place_</w:t>
      </w:r>
      <w:proofErr w:type="gramStart"/>
      <w:r w:rsidRPr="00EB36BA">
        <w:rPr>
          <w:sz w:val="24"/>
        </w:rPr>
        <w:t>name(</w:t>
      </w:r>
      <w:proofErr w:type="gramEnd"/>
      <w:r w:rsidRPr="00EB36BA">
        <w:rPr>
          <w:sz w:val="24"/>
        </w:rPr>
        <w:t>"Saidpur Village");</w:t>
      </w:r>
    </w:p>
    <w:p w14:paraId="2DC81D63" w14:textId="77777777" w:rsidR="00EB36BA" w:rsidRPr="00EB36BA" w:rsidRDefault="00EB36BA" w:rsidP="00EB36BA">
      <w:pPr>
        <w:rPr>
          <w:sz w:val="24"/>
        </w:rPr>
      </w:pPr>
    </w:p>
    <w:p w14:paraId="711C2339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v9.set_vertex_</w:t>
      </w:r>
      <w:proofErr w:type="gramStart"/>
      <w:r w:rsidRPr="00EB36BA">
        <w:rPr>
          <w:sz w:val="24"/>
        </w:rPr>
        <w:t>id(</w:t>
      </w:r>
      <w:proofErr w:type="gramEnd"/>
      <w:r w:rsidRPr="00EB36BA">
        <w:rPr>
          <w:sz w:val="24"/>
        </w:rPr>
        <w:t>8);</w:t>
      </w:r>
    </w:p>
    <w:p w14:paraId="5F802DC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v9.set_place_</w:t>
      </w:r>
      <w:proofErr w:type="gramStart"/>
      <w:r w:rsidRPr="00EB36BA">
        <w:rPr>
          <w:sz w:val="24"/>
        </w:rPr>
        <w:t>name(</w:t>
      </w:r>
      <w:proofErr w:type="gramEnd"/>
      <w:r w:rsidRPr="00EB36BA">
        <w:rPr>
          <w:sz w:val="24"/>
        </w:rPr>
        <w:t>"Pir Sohawa");</w:t>
      </w:r>
    </w:p>
    <w:p w14:paraId="53681C41" w14:textId="77777777" w:rsidR="00EB36BA" w:rsidRPr="00EB36BA" w:rsidRDefault="00EB36BA" w:rsidP="00EB36BA">
      <w:pPr>
        <w:rPr>
          <w:sz w:val="24"/>
        </w:rPr>
      </w:pPr>
    </w:p>
    <w:p w14:paraId="5C10CCF8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v10.set_vertex_</w:t>
      </w:r>
      <w:proofErr w:type="gramStart"/>
      <w:r w:rsidRPr="00EB36BA">
        <w:rPr>
          <w:sz w:val="24"/>
        </w:rPr>
        <w:t>id(</w:t>
      </w:r>
      <w:proofErr w:type="gramEnd"/>
      <w:r w:rsidRPr="00EB36BA">
        <w:rPr>
          <w:sz w:val="24"/>
        </w:rPr>
        <w:t>9);</w:t>
      </w:r>
    </w:p>
    <w:p w14:paraId="0B941A64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v10.set_place_</w:t>
      </w:r>
      <w:proofErr w:type="gramStart"/>
      <w:r w:rsidRPr="00EB36BA">
        <w:rPr>
          <w:sz w:val="24"/>
        </w:rPr>
        <w:t>name(</w:t>
      </w:r>
      <w:proofErr w:type="gramEnd"/>
      <w:r w:rsidRPr="00EB36BA">
        <w:rPr>
          <w:sz w:val="24"/>
        </w:rPr>
        <w:t>"Margalla Hills");</w:t>
      </w:r>
    </w:p>
    <w:p w14:paraId="4BC52F11" w14:textId="77777777" w:rsidR="00EB36BA" w:rsidRPr="00EB36BA" w:rsidRDefault="00EB36BA" w:rsidP="00EB36BA">
      <w:pPr>
        <w:rPr>
          <w:sz w:val="24"/>
        </w:rPr>
      </w:pPr>
    </w:p>
    <w:p w14:paraId="66AB769D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v11.set_vertex_</w:t>
      </w:r>
      <w:proofErr w:type="gramStart"/>
      <w:r w:rsidRPr="00EB36BA">
        <w:rPr>
          <w:sz w:val="24"/>
        </w:rPr>
        <w:t>id(</w:t>
      </w:r>
      <w:proofErr w:type="gramEnd"/>
      <w:r w:rsidRPr="00EB36BA">
        <w:rPr>
          <w:sz w:val="24"/>
        </w:rPr>
        <w:t>10);</w:t>
      </w:r>
    </w:p>
    <w:p w14:paraId="5AF2644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v11.set_place_</w:t>
      </w:r>
      <w:proofErr w:type="gramStart"/>
      <w:r w:rsidRPr="00EB36BA">
        <w:rPr>
          <w:sz w:val="24"/>
        </w:rPr>
        <w:t>name(</w:t>
      </w:r>
      <w:proofErr w:type="gramEnd"/>
      <w:r w:rsidRPr="00EB36BA">
        <w:rPr>
          <w:sz w:val="24"/>
        </w:rPr>
        <w:t>"Rose and Jasmine Garden");</w:t>
      </w:r>
    </w:p>
    <w:p w14:paraId="1FFD4884" w14:textId="77777777" w:rsidR="00EB36BA" w:rsidRPr="00EB36BA" w:rsidRDefault="00EB36BA" w:rsidP="00EB36BA">
      <w:pPr>
        <w:rPr>
          <w:sz w:val="24"/>
        </w:rPr>
      </w:pPr>
    </w:p>
    <w:p w14:paraId="52D3B230" w14:textId="77777777" w:rsidR="00EB36BA" w:rsidRPr="00EB36BA" w:rsidRDefault="00EB36BA" w:rsidP="00EB36BA">
      <w:pPr>
        <w:rPr>
          <w:sz w:val="24"/>
        </w:rPr>
      </w:pPr>
    </w:p>
    <w:p w14:paraId="1E67CB28" w14:textId="77777777" w:rsidR="00EB36BA" w:rsidRPr="00EB36BA" w:rsidRDefault="00EB36BA" w:rsidP="00EB36BA">
      <w:pPr>
        <w:rPr>
          <w:sz w:val="24"/>
        </w:rPr>
      </w:pPr>
    </w:p>
    <w:p w14:paraId="0EE990B4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g1.add_vertex(v1);</w:t>
      </w:r>
    </w:p>
    <w:p w14:paraId="316114B2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g1.add_vertex(v2);</w:t>
      </w:r>
    </w:p>
    <w:p w14:paraId="7463B93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g1.add_vertex(v3);</w:t>
      </w:r>
    </w:p>
    <w:p w14:paraId="30C48669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g1.add_vertex(v4);</w:t>
      </w:r>
    </w:p>
    <w:p w14:paraId="7E653C7D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g1.add_vertex(v5);</w:t>
      </w:r>
    </w:p>
    <w:p w14:paraId="0CCE7928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g1.add_vertex(v6);</w:t>
      </w:r>
    </w:p>
    <w:p w14:paraId="680A9CD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g1.add_vertex(v7);</w:t>
      </w:r>
    </w:p>
    <w:p w14:paraId="7A2EDAFC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g1.add_vertex(v8);</w:t>
      </w:r>
    </w:p>
    <w:p w14:paraId="7293E650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g1.add_vertex(v9);</w:t>
      </w:r>
    </w:p>
    <w:p w14:paraId="2EF77324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g1.add_vertex(v10);</w:t>
      </w:r>
    </w:p>
    <w:p w14:paraId="6608EB17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g1.add_vertex(v11);</w:t>
      </w:r>
    </w:p>
    <w:p w14:paraId="7F2FC857" w14:textId="77777777" w:rsidR="00EB36BA" w:rsidRPr="00EB36BA" w:rsidRDefault="00EB36BA" w:rsidP="00EB36BA">
      <w:pPr>
        <w:rPr>
          <w:sz w:val="24"/>
        </w:rPr>
      </w:pPr>
    </w:p>
    <w:p w14:paraId="67259C87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</w:t>
      </w:r>
      <w:proofErr w:type="gramStart"/>
      <w:r w:rsidRPr="00EB36BA">
        <w:rPr>
          <w:sz w:val="24"/>
        </w:rPr>
        <w:t>edge(</w:t>
      </w:r>
      <w:proofErr w:type="gramEnd"/>
      <w:r w:rsidRPr="00EB36BA">
        <w:rPr>
          <w:sz w:val="24"/>
        </w:rPr>
        <w:t>"Faisal Mosque", "Pakistan Monument", 5);</w:t>
      </w:r>
    </w:p>
    <w:p w14:paraId="28F2C8AD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</w:t>
      </w:r>
      <w:proofErr w:type="gramStart"/>
      <w:r w:rsidRPr="00EB36BA">
        <w:rPr>
          <w:sz w:val="24"/>
        </w:rPr>
        <w:t>edge(</w:t>
      </w:r>
      <w:proofErr w:type="gramEnd"/>
      <w:r w:rsidRPr="00EB36BA">
        <w:rPr>
          <w:sz w:val="24"/>
        </w:rPr>
        <w:t>"Faisal Mosque", "Daman-e-Koh", 3);</w:t>
      </w:r>
    </w:p>
    <w:p w14:paraId="05096254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</w:t>
      </w:r>
      <w:proofErr w:type="gramStart"/>
      <w:r w:rsidRPr="00EB36BA">
        <w:rPr>
          <w:sz w:val="24"/>
        </w:rPr>
        <w:t>edge(</w:t>
      </w:r>
      <w:proofErr w:type="gramEnd"/>
      <w:r w:rsidRPr="00EB36BA">
        <w:rPr>
          <w:sz w:val="24"/>
        </w:rPr>
        <w:t>"Faisal Mosque", "Saidpur Village", 3);</w:t>
      </w:r>
    </w:p>
    <w:p w14:paraId="540DDCF2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</w:t>
      </w:r>
      <w:proofErr w:type="gramStart"/>
      <w:r w:rsidRPr="00EB36BA">
        <w:rPr>
          <w:sz w:val="24"/>
        </w:rPr>
        <w:t>edge(</w:t>
      </w:r>
      <w:proofErr w:type="gramEnd"/>
      <w:r w:rsidRPr="00EB36BA">
        <w:rPr>
          <w:sz w:val="24"/>
        </w:rPr>
        <w:t>"Daman-e-Koh", "Pir Sohawa", 4);</w:t>
      </w:r>
    </w:p>
    <w:p w14:paraId="32E2251A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</w:t>
      </w:r>
      <w:proofErr w:type="gramStart"/>
      <w:r w:rsidRPr="00EB36BA">
        <w:rPr>
          <w:sz w:val="24"/>
        </w:rPr>
        <w:t>edge(</w:t>
      </w:r>
      <w:proofErr w:type="gramEnd"/>
      <w:r w:rsidRPr="00EB36BA">
        <w:rPr>
          <w:sz w:val="24"/>
        </w:rPr>
        <w:t>"Daman-e-Koh", "Centaurus Mall", 4);</w:t>
      </w:r>
    </w:p>
    <w:p w14:paraId="28B63395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</w:t>
      </w:r>
      <w:proofErr w:type="gramStart"/>
      <w:r w:rsidRPr="00EB36BA">
        <w:rPr>
          <w:sz w:val="24"/>
        </w:rPr>
        <w:t>edge(</w:t>
      </w:r>
      <w:proofErr w:type="gramEnd"/>
      <w:r w:rsidRPr="00EB36BA">
        <w:rPr>
          <w:sz w:val="24"/>
        </w:rPr>
        <w:t>"Daman-e-Koh", "Saidpur Village", 4);</w:t>
      </w:r>
    </w:p>
    <w:p w14:paraId="70E5AC80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</w:t>
      </w:r>
      <w:proofErr w:type="gramStart"/>
      <w:r w:rsidRPr="00EB36BA">
        <w:rPr>
          <w:sz w:val="24"/>
        </w:rPr>
        <w:t>edge(</w:t>
      </w:r>
      <w:proofErr w:type="gramEnd"/>
      <w:r w:rsidRPr="00EB36BA">
        <w:rPr>
          <w:sz w:val="24"/>
        </w:rPr>
        <w:t>"Rawal Lake", "Rose and Jasmine Garden", 8);</w:t>
      </w:r>
    </w:p>
    <w:p w14:paraId="36178E6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</w:t>
      </w:r>
      <w:proofErr w:type="gramStart"/>
      <w:r w:rsidRPr="00EB36BA">
        <w:rPr>
          <w:sz w:val="24"/>
        </w:rPr>
        <w:t>edge(</w:t>
      </w:r>
      <w:proofErr w:type="gramEnd"/>
      <w:r w:rsidRPr="00EB36BA">
        <w:rPr>
          <w:sz w:val="24"/>
        </w:rPr>
        <w:t>"Islamabad Zoo", "Rose and Jasmine Garden", 3);</w:t>
      </w:r>
    </w:p>
    <w:p w14:paraId="40BDFE06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</w:t>
      </w:r>
      <w:proofErr w:type="gramStart"/>
      <w:r w:rsidRPr="00EB36BA">
        <w:rPr>
          <w:sz w:val="24"/>
        </w:rPr>
        <w:t>edge(</w:t>
      </w:r>
      <w:proofErr w:type="gramEnd"/>
      <w:r w:rsidRPr="00EB36BA">
        <w:rPr>
          <w:sz w:val="24"/>
        </w:rPr>
        <w:t>"Centaurus Mall", "Saidpur Village", 2);</w:t>
      </w:r>
    </w:p>
    <w:p w14:paraId="53C6FD67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</w:t>
      </w:r>
      <w:proofErr w:type="gramStart"/>
      <w:r w:rsidRPr="00EB36BA">
        <w:rPr>
          <w:sz w:val="24"/>
        </w:rPr>
        <w:t>edge(</w:t>
      </w:r>
      <w:proofErr w:type="gramEnd"/>
      <w:r w:rsidRPr="00EB36BA">
        <w:rPr>
          <w:sz w:val="24"/>
        </w:rPr>
        <w:t>"Pakistan Monument", "Margalla Hills", 4);</w:t>
      </w:r>
    </w:p>
    <w:p w14:paraId="13F42E5D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</w:t>
      </w:r>
      <w:proofErr w:type="gramStart"/>
      <w:r w:rsidRPr="00EB36BA">
        <w:rPr>
          <w:sz w:val="24"/>
        </w:rPr>
        <w:t>edge(</w:t>
      </w:r>
      <w:proofErr w:type="gramEnd"/>
      <w:r w:rsidRPr="00EB36BA">
        <w:rPr>
          <w:sz w:val="24"/>
        </w:rPr>
        <w:t>"Saidpur Village", "Rose and Jasmine Garden", 3);</w:t>
      </w:r>
    </w:p>
    <w:p w14:paraId="19A36660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</w:t>
      </w:r>
      <w:proofErr w:type="gramStart"/>
      <w:r w:rsidRPr="00EB36BA">
        <w:rPr>
          <w:sz w:val="24"/>
        </w:rPr>
        <w:t>edge(</w:t>
      </w:r>
      <w:proofErr w:type="gramEnd"/>
      <w:r w:rsidRPr="00EB36BA">
        <w:rPr>
          <w:sz w:val="24"/>
        </w:rPr>
        <w:t>"Daman-e-Koh", "Rose and Jasmine Garden", 3);</w:t>
      </w:r>
    </w:p>
    <w:p w14:paraId="2C9B3A62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</w:t>
      </w:r>
      <w:proofErr w:type="gramStart"/>
      <w:r w:rsidRPr="00EB36BA">
        <w:rPr>
          <w:sz w:val="24"/>
        </w:rPr>
        <w:t>edge(</w:t>
      </w:r>
      <w:proofErr w:type="gramEnd"/>
      <w:r w:rsidRPr="00EB36BA">
        <w:rPr>
          <w:sz w:val="24"/>
        </w:rPr>
        <w:t>"Pakistan Monument", "Rose and Jasmine Garden", 3);</w:t>
      </w:r>
    </w:p>
    <w:p w14:paraId="5A1B7C58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</w:t>
      </w:r>
      <w:proofErr w:type="gramStart"/>
      <w:r w:rsidRPr="00EB36BA">
        <w:rPr>
          <w:sz w:val="24"/>
        </w:rPr>
        <w:t>edge(</w:t>
      </w:r>
      <w:proofErr w:type="gramEnd"/>
      <w:r w:rsidRPr="00EB36BA">
        <w:rPr>
          <w:sz w:val="24"/>
        </w:rPr>
        <w:t>"Pakistan Monument", "Centaurus Mall", 3);</w:t>
      </w:r>
    </w:p>
    <w:p w14:paraId="6B7E2564" w14:textId="77777777" w:rsidR="00EB36BA" w:rsidRPr="00EB36BA" w:rsidRDefault="00EB36BA" w:rsidP="00EB36BA">
      <w:pPr>
        <w:rPr>
          <w:sz w:val="24"/>
        </w:rPr>
      </w:pPr>
    </w:p>
    <w:p w14:paraId="616D5CF8" w14:textId="77777777" w:rsidR="00EB36BA" w:rsidRPr="00EB36BA" w:rsidRDefault="00EB36BA" w:rsidP="00EB36BA">
      <w:pPr>
        <w:rPr>
          <w:sz w:val="24"/>
        </w:rPr>
      </w:pPr>
    </w:p>
    <w:p w14:paraId="3B9488CF" w14:textId="77777777" w:rsidR="00EB36BA" w:rsidRPr="00EB36BA" w:rsidRDefault="00EB36BA" w:rsidP="00EB36BA">
      <w:pPr>
        <w:rPr>
          <w:sz w:val="24"/>
        </w:rPr>
      </w:pPr>
    </w:p>
    <w:p w14:paraId="4C514A8F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sol obj;</w:t>
      </w:r>
    </w:p>
    <w:p w14:paraId="65A63639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int</w:t>
      </w:r>
      <w:proofErr w:type="gramEnd"/>
      <w:r w:rsidRPr="00EB36BA">
        <w:rPr>
          <w:sz w:val="24"/>
        </w:rPr>
        <w:t xml:space="preserve"> V = g1.mygraph.size() + 12;</w:t>
      </w:r>
    </w:p>
    <w:p w14:paraId="347B2696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string start, end;</w:t>
      </w:r>
    </w:p>
    <w:p w14:paraId="73842853" w14:textId="77777777" w:rsidR="00EB36BA" w:rsidRPr="00EB36BA" w:rsidRDefault="00EB36BA" w:rsidP="00EB36BA">
      <w:pPr>
        <w:rPr>
          <w:sz w:val="24"/>
        </w:rPr>
      </w:pPr>
    </w:p>
    <w:p w14:paraId="300BDE35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// Display available places</w:t>
      </w:r>
    </w:p>
    <w:p w14:paraId="52585A04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cout &lt;&lt; "\n======================================================================================================================================================================== ";</w:t>
      </w:r>
    </w:p>
    <w:p w14:paraId="22821F3A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cout &lt;&lt; "\t\t\t\t\t\t\t\t\tAvailable Places\n";</w:t>
      </w:r>
    </w:p>
    <w:p w14:paraId="74F4AA64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cout &lt;&lt; "======================================================================================================================================================================== ";</w:t>
      </w:r>
    </w:p>
    <w:p w14:paraId="6939B29D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cout &lt;&lt; endl;</w:t>
      </w:r>
    </w:p>
    <w:p w14:paraId="65862DA4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for</w:t>
      </w:r>
      <w:proofErr w:type="gramEnd"/>
      <w:r w:rsidRPr="00EB36BA">
        <w:rPr>
          <w:sz w:val="24"/>
        </w:rPr>
        <w:t xml:space="preserve"> (const vertex&amp; v : g1.mygraph) {</w:t>
      </w:r>
    </w:p>
    <w:p w14:paraId="6791C90A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cout</w:t>
      </w:r>
      <w:proofErr w:type="gramEnd"/>
      <w:r w:rsidRPr="00EB36BA">
        <w:rPr>
          <w:sz w:val="24"/>
        </w:rPr>
        <w:t xml:space="preserve"> &lt;&lt; v.get_place_name() &lt;&lt; endl;</w:t>
      </w:r>
    </w:p>
    <w:p w14:paraId="5EDA6404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}</w:t>
      </w:r>
    </w:p>
    <w:p w14:paraId="7B3BD00E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lastRenderedPageBreak/>
        <w:t xml:space="preserve">    cout &lt;&lt; "\n======================================================================================================================================================================== ";</w:t>
      </w:r>
    </w:p>
    <w:p w14:paraId="40A9AAC9" w14:textId="77777777" w:rsidR="00EB36BA" w:rsidRPr="00EB36BA" w:rsidRDefault="00EB36BA" w:rsidP="00EB36BA">
      <w:pPr>
        <w:rPr>
          <w:sz w:val="24"/>
        </w:rPr>
      </w:pPr>
    </w:p>
    <w:p w14:paraId="4809CB0B" w14:textId="77777777" w:rsidR="00EB36BA" w:rsidRPr="00EB36BA" w:rsidRDefault="00EB36BA" w:rsidP="00EB36BA">
      <w:pPr>
        <w:rPr>
          <w:sz w:val="24"/>
        </w:rPr>
      </w:pPr>
    </w:p>
    <w:p w14:paraId="3ABF3FA9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cout &lt;&lt; "\t\t\t\t\t\t\t\t    Obtaining Shortest Path" &lt;&lt; endl;</w:t>
      </w:r>
    </w:p>
    <w:p w14:paraId="55FA07FE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cout &lt;&lt; "======================================================================================================================================================================== ";</w:t>
      </w:r>
    </w:p>
    <w:p w14:paraId="74116DB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cout &lt;&lt; "Enter the starting place name: ";</w:t>
      </w:r>
    </w:p>
    <w:p w14:paraId="5BAA1802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getline(</w:t>
      </w:r>
      <w:proofErr w:type="gramEnd"/>
      <w:r w:rsidRPr="00EB36BA">
        <w:rPr>
          <w:sz w:val="24"/>
        </w:rPr>
        <w:t>cin, start);</w:t>
      </w:r>
    </w:p>
    <w:p w14:paraId="2767F68B" w14:textId="77777777" w:rsidR="00EB36BA" w:rsidRPr="00EB36BA" w:rsidRDefault="00EB36BA" w:rsidP="00EB36BA">
      <w:pPr>
        <w:rPr>
          <w:sz w:val="24"/>
        </w:rPr>
      </w:pPr>
    </w:p>
    <w:p w14:paraId="5A6A08F6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cout &lt;&lt; "Enter the ending place name: ";</w:t>
      </w:r>
    </w:p>
    <w:p w14:paraId="30E6B6BC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getline(</w:t>
      </w:r>
      <w:proofErr w:type="gramEnd"/>
      <w:r w:rsidRPr="00EB36BA">
        <w:rPr>
          <w:sz w:val="24"/>
        </w:rPr>
        <w:t>cin, end);</w:t>
      </w:r>
    </w:p>
    <w:p w14:paraId="1DFD1D52" w14:textId="77777777" w:rsidR="00EB36BA" w:rsidRPr="00EB36BA" w:rsidRDefault="00EB36BA" w:rsidP="00EB36BA">
      <w:pPr>
        <w:rPr>
          <w:sz w:val="24"/>
        </w:rPr>
      </w:pPr>
    </w:p>
    <w:p w14:paraId="125A9029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int start_index = -1, end_index = -1;</w:t>
      </w:r>
    </w:p>
    <w:p w14:paraId="37591F4E" w14:textId="77777777" w:rsidR="00EB36BA" w:rsidRPr="00EB36BA" w:rsidRDefault="00EB36BA" w:rsidP="00EB36BA">
      <w:pPr>
        <w:rPr>
          <w:sz w:val="24"/>
        </w:rPr>
      </w:pPr>
    </w:p>
    <w:p w14:paraId="7112C5D4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// Find indices of start and end places</w:t>
      </w:r>
    </w:p>
    <w:p w14:paraId="783C55B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for</w:t>
      </w:r>
      <w:proofErr w:type="gramEnd"/>
      <w:r w:rsidRPr="00EB36BA">
        <w:rPr>
          <w:sz w:val="24"/>
        </w:rPr>
        <w:t xml:space="preserve"> (size_t i = 0; i &lt; g1.mygraph.size(); ++i) {</w:t>
      </w:r>
    </w:p>
    <w:p w14:paraId="3DB054EC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if</w:t>
      </w:r>
      <w:proofErr w:type="gramEnd"/>
      <w:r w:rsidRPr="00EB36BA">
        <w:rPr>
          <w:sz w:val="24"/>
        </w:rPr>
        <w:t xml:space="preserve"> (g1.mygraph[i].get_place_name() == start) {</w:t>
      </w:r>
    </w:p>
    <w:p w14:paraId="30B6B1AF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start_index = i;</w:t>
      </w:r>
    </w:p>
    <w:p w14:paraId="6BCB5925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}</w:t>
      </w:r>
    </w:p>
    <w:p w14:paraId="7327C0B9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if</w:t>
      </w:r>
      <w:proofErr w:type="gramEnd"/>
      <w:r w:rsidRPr="00EB36BA">
        <w:rPr>
          <w:sz w:val="24"/>
        </w:rPr>
        <w:t xml:space="preserve"> (g1.mygraph[i].get_place_name() == end) {</w:t>
      </w:r>
    </w:p>
    <w:p w14:paraId="571962C8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end_index = i;</w:t>
      </w:r>
    </w:p>
    <w:p w14:paraId="03EF69F4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}</w:t>
      </w:r>
    </w:p>
    <w:p w14:paraId="12C05A35" w14:textId="77777777" w:rsidR="00EB36BA" w:rsidRPr="00EB36BA" w:rsidRDefault="00EB36BA" w:rsidP="00EB36BA">
      <w:pPr>
        <w:rPr>
          <w:sz w:val="24"/>
        </w:rPr>
      </w:pPr>
    </w:p>
    <w:p w14:paraId="78516F4E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// Break out of the loop if both indices are found</w:t>
      </w:r>
    </w:p>
    <w:p w14:paraId="6727EB2F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if</w:t>
      </w:r>
      <w:proofErr w:type="gramEnd"/>
      <w:r w:rsidRPr="00EB36BA">
        <w:rPr>
          <w:sz w:val="24"/>
        </w:rPr>
        <w:t xml:space="preserve"> (start_index != -1 &amp;&amp; end_index != -1) {</w:t>
      </w:r>
    </w:p>
    <w:p w14:paraId="017660FD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break;</w:t>
      </w:r>
    </w:p>
    <w:p w14:paraId="3573878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}</w:t>
      </w:r>
    </w:p>
    <w:p w14:paraId="2C221F2E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}</w:t>
      </w:r>
    </w:p>
    <w:p w14:paraId="3412F94F" w14:textId="77777777" w:rsidR="00EB36BA" w:rsidRPr="00EB36BA" w:rsidRDefault="00EB36BA" w:rsidP="00EB36BA">
      <w:pPr>
        <w:rPr>
          <w:sz w:val="24"/>
        </w:rPr>
      </w:pPr>
    </w:p>
    <w:p w14:paraId="56F31E1F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if</w:t>
      </w:r>
      <w:proofErr w:type="gramEnd"/>
      <w:r w:rsidRPr="00EB36BA">
        <w:rPr>
          <w:sz w:val="24"/>
        </w:rPr>
        <w:t xml:space="preserve"> (start_index != -1 &amp;&amp; end_index != -1) {</w:t>
      </w:r>
    </w:p>
    <w:p w14:paraId="47D75D9C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pair&lt;</w:t>
      </w:r>
      <w:proofErr w:type="gramEnd"/>
      <w:r w:rsidRPr="00EB36BA">
        <w:rPr>
          <w:sz w:val="24"/>
        </w:rPr>
        <w:t>vector&lt;int&gt;, vector&lt;int&gt;&gt; result = obj.dijkstra(V, g1, start_index, end_index);</w:t>
      </w:r>
    </w:p>
    <w:p w14:paraId="2C2EF50D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vector&lt;</w:t>
      </w:r>
      <w:proofErr w:type="gramEnd"/>
      <w:r w:rsidRPr="00EB36BA">
        <w:rPr>
          <w:sz w:val="24"/>
        </w:rPr>
        <w:t>int&gt; shortestPath = result.first;</w:t>
      </w:r>
    </w:p>
    <w:p w14:paraId="207BC339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vector&lt;</w:t>
      </w:r>
      <w:proofErr w:type="gramEnd"/>
      <w:r w:rsidRPr="00EB36BA">
        <w:rPr>
          <w:sz w:val="24"/>
        </w:rPr>
        <w:t>int&gt; parent = result.second;</w:t>
      </w:r>
    </w:p>
    <w:p w14:paraId="46FD30D5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cout</w:t>
      </w:r>
      <w:proofErr w:type="gramEnd"/>
      <w:r w:rsidRPr="00EB36BA">
        <w:rPr>
          <w:sz w:val="24"/>
        </w:rPr>
        <w:t xml:space="preserve"> &lt;&lt; "Size of shortestPath vector: " &lt;&lt; result.first.size() &lt;&lt; endl;</w:t>
      </w:r>
    </w:p>
    <w:p w14:paraId="7A472E06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cout</w:t>
      </w:r>
      <w:proofErr w:type="gramEnd"/>
      <w:r w:rsidRPr="00EB36BA">
        <w:rPr>
          <w:sz w:val="24"/>
        </w:rPr>
        <w:t xml:space="preserve"> &lt;&lt; "Size of parent vector: " &lt;&lt; result.second.size() &lt;&lt; endl;</w:t>
      </w:r>
    </w:p>
    <w:p w14:paraId="17BD836F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// Display the shortest path</w:t>
      </w:r>
    </w:p>
    <w:p w14:paraId="5C67F87D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cout</w:t>
      </w:r>
      <w:proofErr w:type="gramEnd"/>
      <w:r w:rsidRPr="00EB36BA">
        <w:rPr>
          <w:sz w:val="24"/>
        </w:rPr>
        <w:t xml:space="preserve"> &lt;&lt; "Shortest Path from " &lt;&lt; start &lt;&lt; " to " &lt;&lt; end &lt;&lt; ":\n";</w:t>
      </w:r>
    </w:p>
    <w:p w14:paraId="1BB4B1F9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for</w:t>
      </w:r>
      <w:proofErr w:type="gramEnd"/>
      <w:r w:rsidRPr="00EB36BA">
        <w:rPr>
          <w:sz w:val="24"/>
        </w:rPr>
        <w:t xml:space="preserve"> (int node : shortestPath) {</w:t>
      </w:r>
    </w:p>
    <w:p w14:paraId="7E1C59C5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</w:t>
      </w:r>
      <w:proofErr w:type="gramStart"/>
      <w:r w:rsidRPr="00EB36BA">
        <w:rPr>
          <w:sz w:val="24"/>
        </w:rPr>
        <w:t>cout</w:t>
      </w:r>
      <w:proofErr w:type="gramEnd"/>
      <w:r w:rsidRPr="00EB36BA">
        <w:rPr>
          <w:sz w:val="24"/>
        </w:rPr>
        <w:t xml:space="preserve"> &lt;&lt; " -&gt; " &lt;&lt; g1.mygraph[node].get_place_name();</w:t>
      </w:r>
    </w:p>
    <w:p w14:paraId="20ACE33D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}</w:t>
      </w:r>
    </w:p>
    <w:p w14:paraId="23965AA0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cout &lt;&lt; endl;</w:t>
      </w:r>
    </w:p>
    <w:p w14:paraId="5A1F8031" w14:textId="77777777" w:rsidR="00EB36BA" w:rsidRPr="00EB36BA" w:rsidRDefault="00EB36BA" w:rsidP="00EB36BA">
      <w:pPr>
        <w:rPr>
          <w:sz w:val="24"/>
        </w:rPr>
      </w:pPr>
    </w:p>
    <w:p w14:paraId="0585D05D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// Display the path user will take (from end to start)</w:t>
      </w:r>
    </w:p>
    <w:p w14:paraId="79973D39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cout</w:t>
      </w:r>
      <w:proofErr w:type="gramEnd"/>
      <w:r w:rsidRPr="00EB36BA">
        <w:rPr>
          <w:sz w:val="24"/>
        </w:rPr>
        <w:t xml:space="preserve"> &lt;&lt; "Path to return back from " &lt;&lt; end &lt;&lt; " to " &lt;&lt; start &lt;&lt; ":\n";</w:t>
      </w:r>
    </w:p>
    <w:p w14:paraId="3A14B1D0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int currentNode = end_index;</w:t>
      </w:r>
    </w:p>
    <w:p w14:paraId="46F6470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lastRenderedPageBreak/>
        <w:t xml:space="preserve">        </w:t>
      </w:r>
      <w:proofErr w:type="gramStart"/>
      <w:r w:rsidRPr="00EB36BA">
        <w:rPr>
          <w:sz w:val="24"/>
        </w:rPr>
        <w:t>while</w:t>
      </w:r>
      <w:proofErr w:type="gramEnd"/>
      <w:r w:rsidRPr="00EB36BA">
        <w:rPr>
          <w:sz w:val="24"/>
        </w:rPr>
        <w:t xml:space="preserve"> (currentNode != start_index) {</w:t>
      </w:r>
    </w:p>
    <w:p w14:paraId="710F1EBF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</w:t>
      </w:r>
      <w:proofErr w:type="gramStart"/>
      <w:r w:rsidRPr="00EB36BA">
        <w:rPr>
          <w:sz w:val="24"/>
        </w:rPr>
        <w:t>cout</w:t>
      </w:r>
      <w:proofErr w:type="gramEnd"/>
      <w:r w:rsidRPr="00EB36BA">
        <w:rPr>
          <w:sz w:val="24"/>
        </w:rPr>
        <w:t xml:space="preserve"> &lt;&lt; g1.mygraph[currentNode].get_place_name() &lt;&lt; " -&gt; ";</w:t>
      </w:r>
    </w:p>
    <w:p w14:paraId="6C1B6B5D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currentNode = parent[currentNode];</w:t>
      </w:r>
    </w:p>
    <w:p w14:paraId="72F2B0DD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}</w:t>
      </w:r>
    </w:p>
    <w:p w14:paraId="637805A5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cout</w:t>
      </w:r>
      <w:proofErr w:type="gramEnd"/>
      <w:r w:rsidRPr="00EB36BA">
        <w:rPr>
          <w:sz w:val="24"/>
        </w:rPr>
        <w:t xml:space="preserve"> &lt;&lt; g1.mygraph[currentNode].get_place_name() &lt;&lt; endl;</w:t>
      </w:r>
    </w:p>
    <w:p w14:paraId="0E7D726C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}</w:t>
      </w:r>
    </w:p>
    <w:p w14:paraId="7D9B46CA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else {</w:t>
      </w:r>
    </w:p>
    <w:p w14:paraId="48F79E0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cout &lt;&lt; "Invalid place name(s) entered.\n";</w:t>
      </w:r>
    </w:p>
    <w:p w14:paraId="5E75787C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}</w:t>
      </w:r>
    </w:p>
    <w:p w14:paraId="5B9C0B01" w14:textId="77777777" w:rsidR="00EB36BA" w:rsidRPr="00EB36BA" w:rsidRDefault="00EB36BA" w:rsidP="00EB36BA">
      <w:pPr>
        <w:rPr>
          <w:sz w:val="24"/>
        </w:rPr>
      </w:pPr>
    </w:p>
    <w:p w14:paraId="0C5F1D07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cout &lt;&lt; "\n======================================================================================================================================================================== ";</w:t>
      </w:r>
    </w:p>
    <w:p w14:paraId="37E94C17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cout &lt;&lt; "\t\t\t\t\t\t\t\t\tEmergancy Case" &lt;&lt; endl;</w:t>
      </w:r>
    </w:p>
    <w:p w14:paraId="0C18F130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cout &lt;&lt; "======================================================================================================================================================================== ";</w:t>
      </w:r>
    </w:p>
    <w:p w14:paraId="33E9885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//HOSPITAL FEATURE</w:t>
      </w:r>
    </w:p>
    <w:p w14:paraId="211F690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vertex hospital1, hospital2, hospital3, hospital4, hospital5;</w:t>
      </w:r>
    </w:p>
    <w:p w14:paraId="4D0C6CE8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hospital1.set_vertex_</w:t>
      </w:r>
      <w:proofErr w:type="gramStart"/>
      <w:r w:rsidRPr="00EB36BA">
        <w:rPr>
          <w:sz w:val="24"/>
        </w:rPr>
        <w:t>id(</w:t>
      </w:r>
      <w:proofErr w:type="gramEnd"/>
      <w:r w:rsidRPr="00EB36BA">
        <w:rPr>
          <w:sz w:val="24"/>
        </w:rPr>
        <w:t>12);</w:t>
      </w:r>
    </w:p>
    <w:p w14:paraId="70BAF1CC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hospital1.set_place_</w:t>
      </w:r>
      <w:proofErr w:type="gramStart"/>
      <w:r w:rsidRPr="00EB36BA">
        <w:rPr>
          <w:sz w:val="24"/>
        </w:rPr>
        <w:t>name(</w:t>
      </w:r>
      <w:proofErr w:type="gramEnd"/>
      <w:r w:rsidRPr="00EB36BA">
        <w:rPr>
          <w:sz w:val="24"/>
        </w:rPr>
        <w:t>"Maroof International Hospital");</w:t>
      </w:r>
    </w:p>
    <w:p w14:paraId="4EDB0011" w14:textId="77777777" w:rsidR="00EB36BA" w:rsidRPr="00EB36BA" w:rsidRDefault="00EB36BA" w:rsidP="00EB36BA">
      <w:pPr>
        <w:rPr>
          <w:sz w:val="24"/>
        </w:rPr>
      </w:pPr>
    </w:p>
    <w:p w14:paraId="429E67D0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hospital2.set_vertex_</w:t>
      </w:r>
      <w:proofErr w:type="gramStart"/>
      <w:r w:rsidRPr="00EB36BA">
        <w:rPr>
          <w:sz w:val="24"/>
        </w:rPr>
        <w:t>id(</w:t>
      </w:r>
      <w:proofErr w:type="gramEnd"/>
      <w:r w:rsidRPr="00EB36BA">
        <w:rPr>
          <w:sz w:val="24"/>
        </w:rPr>
        <w:t>13);</w:t>
      </w:r>
    </w:p>
    <w:p w14:paraId="52017605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hospital2.set_place_</w:t>
      </w:r>
      <w:proofErr w:type="gramStart"/>
      <w:r w:rsidRPr="00EB36BA">
        <w:rPr>
          <w:sz w:val="24"/>
        </w:rPr>
        <w:t>name(</w:t>
      </w:r>
      <w:proofErr w:type="gramEnd"/>
      <w:r w:rsidRPr="00EB36BA">
        <w:rPr>
          <w:sz w:val="24"/>
        </w:rPr>
        <w:t>"Max Health Hospital");</w:t>
      </w:r>
    </w:p>
    <w:p w14:paraId="1D198765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hospital3.set_vertex_</w:t>
      </w:r>
      <w:proofErr w:type="gramStart"/>
      <w:r w:rsidRPr="00EB36BA">
        <w:rPr>
          <w:sz w:val="24"/>
        </w:rPr>
        <w:t>id(</w:t>
      </w:r>
      <w:proofErr w:type="gramEnd"/>
      <w:r w:rsidRPr="00EB36BA">
        <w:rPr>
          <w:sz w:val="24"/>
        </w:rPr>
        <w:t>14);</w:t>
      </w:r>
    </w:p>
    <w:p w14:paraId="776BDE8B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hospital3.set_place_</w:t>
      </w:r>
      <w:proofErr w:type="gramStart"/>
      <w:r w:rsidRPr="00EB36BA">
        <w:rPr>
          <w:sz w:val="24"/>
        </w:rPr>
        <w:t>name(</w:t>
      </w:r>
      <w:proofErr w:type="gramEnd"/>
      <w:r w:rsidRPr="00EB36BA">
        <w:rPr>
          <w:sz w:val="24"/>
        </w:rPr>
        <w:t>"HBS General Hospital");</w:t>
      </w:r>
    </w:p>
    <w:p w14:paraId="004564D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hospital4.set_vertex_</w:t>
      </w:r>
      <w:proofErr w:type="gramStart"/>
      <w:r w:rsidRPr="00EB36BA">
        <w:rPr>
          <w:sz w:val="24"/>
        </w:rPr>
        <w:t>id(</w:t>
      </w:r>
      <w:proofErr w:type="gramEnd"/>
      <w:r w:rsidRPr="00EB36BA">
        <w:rPr>
          <w:sz w:val="24"/>
        </w:rPr>
        <w:t>15);</w:t>
      </w:r>
    </w:p>
    <w:p w14:paraId="01399C8B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hospital4.set_place_</w:t>
      </w:r>
      <w:proofErr w:type="gramStart"/>
      <w:r w:rsidRPr="00EB36BA">
        <w:rPr>
          <w:sz w:val="24"/>
        </w:rPr>
        <w:t>name(</w:t>
      </w:r>
      <w:proofErr w:type="gramEnd"/>
      <w:r w:rsidRPr="00EB36BA">
        <w:rPr>
          <w:sz w:val="24"/>
        </w:rPr>
        <w:t>"Hanif Medical Complex");</w:t>
      </w:r>
    </w:p>
    <w:p w14:paraId="1A372238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hospital5.set_vertex_</w:t>
      </w:r>
      <w:proofErr w:type="gramStart"/>
      <w:r w:rsidRPr="00EB36BA">
        <w:rPr>
          <w:sz w:val="24"/>
        </w:rPr>
        <w:t>id(</w:t>
      </w:r>
      <w:proofErr w:type="gramEnd"/>
      <w:r w:rsidRPr="00EB36BA">
        <w:rPr>
          <w:sz w:val="24"/>
        </w:rPr>
        <w:t>16);</w:t>
      </w:r>
    </w:p>
    <w:p w14:paraId="50287627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hospital5.set_place_</w:t>
      </w:r>
      <w:proofErr w:type="gramStart"/>
      <w:r w:rsidRPr="00EB36BA">
        <w:rPr>
          <w:sz w:val="24"/>
        </w:rPr>
        <w:t>name(</w:t>
      </w:r>
      <w:proofErr w:type="gramEnd"/>
      <w:r w:rsidRPr="00EB36BA">
        <w:rPr>
          <w:sz w:val="24"/>
        </w:rPr>
        <w:t>"PAF Hospital Unit 2");</w:t>
      </w:r>
    </w:p>
    <w:p w14:paraId="3B4990FB" w14:textId="77777777" w:rsidR="00EB36BA" w:rsidRPr="00EB36BA" w:rsidRDefault="00EB36BA" w:rsidP="00EB36BA">
      <w:pPr>
        <w:rPr>
          <w:sz w:val="24"/>
        </w:rPr>
      </w:pPr>
    </w:p>
    <w:p w14:paraId="104BCCB8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g1.add_vertex(hospital1);</w:t>
      </w:r>
    </w:p>
    <w:p w14:paraId="46F97906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g1.add_vertex(hospital2);</w:t>
      </w:r>
    </w:p>
    <w:p w14:paraId="6BA4AE46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g1.add_vertex(hospital3);</w:t>
      </w:r>
    </w:p>
    <w:p w14:paraId="27BE9E2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g1.add_vertex(hospital4);</w:t>
      </w:r>
    </w:p>
    <w:p w14:paraId="56C524A4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g1.add_vertex(hospital5);</w:t>
      </w:r>
    </w:p>
    <w:p w14:paraId="641B7A72" w14:textId="77777777" w:rsidR="00EB36BA" w:rsidRPr="00EB36BA" w:rsidRDefault="00EB36BA" w:rsidP="00EB36BA">
      <w:pPr>
        <w:rPr>
          <w:sz w:val="24"/>
        </w:rPr>
      </w:pPr>
    </w:p>
    <w:p w14:paraId="0D35639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// Connect hospital vertices with edges</w:t>
      </w:r>
    </w:p>
    <w:p w14:paraId="5439B10E" w14:textId="77777777" w:rsidR="00EB36BA" w:rsidRPr="00EB36BA" w:rsidRDefault="00EB36BA" w:rsidP="00EB36BA">
      <w:pPr>
        <w:rPr>
          <w:sz w:val="24"/>
        </w:rPr>
      </w:pPr>
    </w:p>
    <w:p w14:paraId="444A37D5" w14:textId="77777777" w:rsidR="00EB36BA" w:rsidRPr="00EB36BA" w:rsidRDefault="00EB36BA" w:rsidP="00EB36BA">
      <w:pPr>
        <w:rPr>
          <w:sz w:val="24"/>
        </w:rPr>
      </w:pPr>
    </w:p>
    <w:p w14:paraId="6E4CC6BC" w14:textId="77777777" w:rsidR="00EB36BA" w:rsidRPr="00EB36BA" w:rsidRDefault="00EB36BA" w:rsidP="00EB36BA">
      <w:pPr>
        <w:rPr>
          <w:sz w:val="24"/>
        </w:rPr>
      </w:pPr>
    </w:p>
    <w:p w14:paraId="12710AC4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</w:t>
      </w:r>
      <w:proofErr w:type="gramStart"/>
      <w:r w:rsidRPr="00EB36BA">
        <w:rPr>
          <w:sz w:val="24"/>
        </w:rPr>
        <w:t>edge(</w:t>
      </w:r>
      <w:proofErr w:type="gramEnd"/>
      <w:r w:rsidRPr="00EB36BA">
        <w:rPr>
          <w:sz w:val="24"/>
        </w:rPr>
        <w:t>"Maroof International Hospital", "Faisal Mosque", 8);</w:t>
      </w:r>
    </w:p>
    <w:p w14:paraId="15B6CD68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</w:t>
      </w:r>
      <w:proofErr w:type="gramStart"/>
      <w:r w:rsidRPr="00EB36BA">
        <w:rPr>
          <w:sz w:val="24"/>
        </w:rPr>
        <w:t>edge(</w:t>
      </w:r>
      <w:proofErr w:type="gramEnd"/>
      <w:r w:rsidRPr="00EB36BA">
        <w:rPr>
          <w:sz w:val="24"/>
        </w:rPr>
        <w:t>"Daman-e-Koh", "Pir Sohawa", 8);</w:t>
      </w:r>
    </w:p>
    <w:p w14:paraId="20F2DE35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</w:t>
      </w:r>
      <w:proofErr w:type="gramStart"/>
      <w:r w:rsidRPr="00EB36BA">
        <w:rPr>
          <w:sz w:val="24"/>
        </w:rPr>
        <w:t>edge(</w:t>
      </w:r>
      <w:proofErr w:type="gramEnd"/>
      <w:r w:rsidRPr="00EB36BA">
        <w:rPr>
          <w:sz w:val="24"/>
        </w:rPr>
        <w:t>"Centaurus Mall", "Islamabad Zoo", 8);</w:t>
      </w:r>
    </w:p>
    <w:p w14:paraId="20435F6A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</w:t>
      </w:r>
      <w:proofErr w:type="gramStart"/>
      <w:r w:rsidRPr="00EB36BA">
        <w:rPr>
          <w:sz w:val="24"/>
        </w:rPr>
        <w:t>edge(</w:t>
      </w:r>
      <w:proofErr w:type="gramEnd"/>
      <w:r w:rsidRPr="00EB36BA">
        <w:rPr>
          <w:sz w:val="24"/>
        </w:rPr>
        <w:t>"Pakistan Monument", "Rose and Jasmine Garden", 8);</w:t>
      </w:r>
    </w:p>
    <w:p w14:paraId="53B015E9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</w:t>
      </w:r>
      <w:proofErr w:type="gramStart"/>
      <w:r w:rsidRPr="00EB36BA">
        <w:rPr>
          <w:sz w:val="24"/>
        </w:rPr>
        <w:t>edge(</w:t>
      </w:r>
      <w:proofErr w:type="gramEnd"/>
      <w:r w:rsidRPr="00EB36BA">
        <w:rPr>
          <w:sz w:val="24"/>
        </w:rPr>
        <w:t>"Max Health Hospital", "Pakistan Monument", 9);</w:t>
      </w:r>
    </w:p>
    <w:p w14:paraId="25457286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</w:t>
      </w:r>
      <w:proofErr w:type="gramStart"/>
      <w:r w:rsidRPr="00EB36BA">
        <w:rPr>
          <w:sz w:val="24"/>
        </w:rPr>
        <w:t>edge(</w:t>
      </w:r>
      <w:proofErr w:type="gramEnd"/>
      <w:r w:rsidRPr="00EB36BA">
        <w:rPr>
          <w:sz w:val="24"/>
        </w:rPr>
        <w:t>"Centaurus Mall", "Max Health Hospital", 8);</w:t>
      </w:r>
    </w:p>
    <w:p w14:paraId="74474137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</w:t>
      </w:r>
      <w:proofErr w:type="gramStart"/>
      <w:r w:rsidRPr="00EB36BA">
        <w:rPr>
          <w:sz w:val="24"/>
        </w:rPr>
        <w:t>edge(</w:t>
      </w:r>
      <w:proofErr w:type="gramEnd"/>
      <w:r w:rsidRPr="00EB36BA">
        <w:rPr>
          <w:sz w:val="24"/>
        </w:rPr>
        <w:t>"Pir Sohawa", "Centaurus Mall", 8);</w:t>
      </w:r>
    </w:p>
    <w:p w14:paraId="6C9DC035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lastRenderedPageBreak/>
        <w:t xml:space="preserve">    g1.add_</w:t>
      </w:r>
      <w:proofErr w:type="gramStart"/>
      <w:r w:rsidRPr="00EB36BA">
        <w:rPr>
          <w:sz w:val="24"/>
        </w:rPr>
        <w:t>edge(</w:t>
      </w:r>
      <w:proofErr w:type="gramEnd"/>
      <w:r w:rsidRPr="00EB36BA">
        <w:rPr>
          <w:sz w:val="24"/>
        </w:rPr>
        <w:t>"HBS General Hospital", "Rawal Lake", 10);</w:t>
      </w:r>
    </w:p>
    <w:p w14:paraId="7AE39A60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</w:t>
      </w:r>
      <w:proofErr w:type="gramStart"/>
      <w:r w:rsidRPr="00EB36BA">
        <w:rPr>
          <w:sz w:val="24"/>
        </w:rPr>
        <w:t>edge(</w:t>
      </w:r>
      <w:proofErr w:type="gramEnd"/>
      <w:r w:rsidRPr="00EB36BA">
        <w:rPr>
          <w:sz w:val="24"/>
        </w:rPr>
        <w:t>"Pakistan Monument", "Lok Virsa Museum", 8);</w:t>
      </w:r>
    </w:p>
    <w:p w14:paraId="08A64F16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</w:t>
      </w:r>
      <w:proofErr w:type="gramStart"/>
      <w:r w:rsidRPr="00EB36BA">
        <w:rPr>
          <w:sz w:val="24"/>
        </w:rPr>
        <w:t>edge(</w:t>
      </w:r>
      <w:proofErr w:type="gramEnd"/>
      <w:r w:rsidRPr="00EB36BA">
        <w:rPr>
          <w:sz w:val="24"/>
        </w:rPr>
        <w:t>"Hanif Medical Complex", "Saidpur Village", 8);</w:t>
      </w:r>
    </w:p>
    <w:p w14:paraId="6F34BC5B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</w:t>
      </w:r>
      <w:proofErr w:type="gramStart"/>
      <w:r w:rsidRPr="00EB36BA">
        <w:rPr>
          <w:sz w:val="24"/>
        </w:rPr>
        <w:t>edge(</w:t>
      </w:r>
      <w:proofErr w:type="gramEnd"/>
      <w:r w:rsidRPr="00EB36BA">
        <w:rPr>
          <w:sz w:val="24"/>
        </w:rPr>
        <w:t>"Max Health Hospital", "Daman-e-Koh", 8);</w:t>
      </w:r>
    </w:p>
    <w:p w14:paraId="552AE632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g1.add_</w:t>
      </w:r>
      <w:proofErr w:type="gramStart"/>
      <w:r w:rsidRPr="00EB36BA">
        <w:rPr>
          <w:sz w:val="24"/>
        </w:rPr>
        <w:t>edge(</w:t>
      </w:r>
      <w:proofErr w:type="gramEnd"/>
      <w:r w:rsidRPr="00EB36BA">
        <w:rPr>
          <w:sz w:val="24"/>
        </w:rPr>
        <w:t>"PAF Hospital Unit 2", "Margalla Hills", 8);</w:t>
      </w:r>
    </w:p>
    <w:p w14:paraId="69CDDECF" w14:textId="77777777" w:rsidR="00EB36BA" w:rsidRPr="00EB36BA" w:rsidRDefault="00EB36BA" w:rsidP="00EB36BA">
      <w:pPr>
        <w:rPr>
          <w:sz w:val="24"/>
        </w:rPr>
      </w:pPr>
    </w:p>
    <w:p w14:paraId="19E99274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string emergencyOption;</w:t>
      </w:r>
    </w:p>
    <w:p w14:paraId="30A42B28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cout &lt;&lt; "Do you have an emergency? (yes/no): ";</w:t>
      </w:r>
    </w:p>
    <w:p w14:paraId="25186E28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cin &gt;&gt; emergencyOption;</w:t>
      </w:r>
    </w:p>
    <w:p w14:paraId="3546B917" w14:textId="77777777" w:rsidR="00EB36BA" w:rsidRPr="00EB36BA" w:rsidRDefault="00EB36BA" w:rsidP="00EB36BA">
      <w:pPr>
        <w:rPr>
          <w:sz w:val="24"/>
        </w:rPr>
      </w:pPr>
    </w:p>
    <w:p w14:paraId="753788E9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if (emergencyOption == "yes") {</w:t>
      </w:r>
    </w:p>
    <w:p w14:paraId="6E8C3F8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string userLocation;</w:t>
      </w:r>
    </w:p>
    <w:p w14:paraId="156D81F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cin.ignore(</w:t>
      </w:r>
      <w:proofErr w:type="gramEnd"/>
      <w:r w:rsidRPr="00EB36BA">
        <w:rPr>
          <w:sz w:val="24"/>
        </w:rPr>
        <w:t>numeric_limits&lt;streamsize&gt;::max(), '\n');</w:t>
      </w:r>
    </w:p>
    <w:p w14:paraId="251EF669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cout &lt;&lt; "Enter your current location: ";</w:t>
      </w:r>
    </w:p>
    <w:p w14:paraId="2FDFD74A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getline(</w:t>
      </w:r>
      <w:proofErr w:type="gramEnd"/>
      <w:r w:rsidRPr="00EB36BA">
        <w:rPr>
          <w:sz w:val="24"/>
        </w:rPr>
        <w:t>cin, userLocation);</w:t>
      </w:r>
    </w:p>
    <w:p w14:paraId="3952EDC0" w14:textId="77777777" w:rsidR="00EB36BA" w:rsidRPr="00EB36BA" w:rsidRDefault="00EB36BA" w:rsidP="00EB36BA">
      <w:pPr>
        <w:rPr>
          <w:sz w:val="24"/>
        </w:rPr>
      </w:pPr>
    </w:p>
    <w:p w14:paraId="3D77BD9C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// Find the nearest hospital</w:t>
      </w:r>
    </w:p>
    <w:p w14:paraId="35B1E1DD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string</w:t>
      </w:r>
      <w:proofErr w:type="gramEnd"/>
      <w:r w:rsidRPr="00EB36BA">
        <w:rPr>
          <w:sz w:val="24"/>
        </w:rPr>
        <w:t xml:space="preserve"> nearestHospital = g1.findNearestHospital(userLocation);</w:t>
      </w:r>
    </w:p>
    <w:p w14:paraId="0432AD1C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cout &lt;&lt; "The nearest hospital from " &lt;&lt; userLocation &lt;&lt; " is: " &lt;&lt; nearestHospital &lt;&lt; endl;</w:t>
      </w:r>
    </w:p>
    <w:p w14:paraId="2727CC23" w14:textId="77777777" w:rsidR="00EB36BA" w:rsidRPr="00EB36BA" w:rsidRDefault="00EB36BA" w:rsidP="00EB36BA">
      <w:pPr>
        <w:rPr>
          <w:sz w:val="24"/>
        </w:rPr>
      </w:pPr>
    </w:p>
    <w:p w14:paraId="3CCF20B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// Find the shortest path from user's location to the nearest hospital</w:t>
      </w:r>
    </w:p>
    <w:p w14:paraId="71263F87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int userLocationIndex = -1;</w:t>
      </w:r>
    </w:p>
    <w:p w14:paraId="63600957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int nearestHospitalIndex = -1;</w:t>
      </w:r>
    </w:p>
    <w:p w14:paraId="76532CA3" w14:textId="77777777" w:rsidR="00EB36BA" w:rsidRPr="00EB36BA" w:rsidRDefault="00EB36BA" w:rsidP="00EB36BA">
      <w:pPr>
        <w:rPr>
          <w:sz w:val="24"/>
        </w:rPr>
      </w:pPr>
    </w:p>
    <w:p w14:paraId="6FE467D7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// Find the index of the user's location and the nearest hospital in the graph</w:t>
      </w:r>
    </w:p>
    <w:p w14:paraId="2870A269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for</w:t>
      </w:r>
      <w:proofErr w:type="gramEnd"/>
      <w:r w:rsidRPr="00EB36BA">
        <w:rPr>
          <w:sz w:val="24"/>
        </w:rPr>
        <w:t xml:space="preserve"> (size_t i = 0; i &lt; g1.mygraph.size(); ++i) {</w:t>
      </w:r>
    </w:p>
    <w:p w14:paraId="04136100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</w:t>
      </w:r>
      <w:proofErr w:type="gramStart"/>
      <w:r w:rsidRPr="00EB36BA">
        <w:rPr>
          <w:sz w:val="24"/>
        </w:rPr>
        <w:t>if</w:t>
      </w:r>
      <w:proofErr w:type="gramEnd"/>
      <w:r w:rsidRPr="00EB36BA">
        <w:rPr>
          <w:sz w:val="24"/>
        </w:rPr>
        <w:t xml:space="preserve"> (g1.mygraph[i].get_place_name() == userLocation) {</w:t>
      </w:r>
    </w:p>
    <w:p w14:paraId="767D0215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    userLocationIndex = i;</w:t>
      </w:r>
    </w:p>
    <w:p w14:paraId="34C5CB9A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}</w:t>
      </w:r>
    </w:p>
    <w:p w14:paraId="2320A30C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</w:t>
      </w:r>
      <w:proofErr w:type="gramStart"/>
      <w:r w:rsidRPr="00EB36BA">
        <w:rPr>
          <w:sz w:val="24"/>
        </w:rPr>
        <w:t>if</w:t>
      </w:r>
      <w:proofErr w:type="gramEnd"/>
      <w:r w:rsidRPr="00EB36BA">
        <w:rPr>
          <w:sz w:val="24"/>
        </w:rPr>
        <w:t xml:space="preserve"> (g1.mygraph[i].get_place_name() == nearestHospital) {</w:t>
      </w:r>
    </w:p>
    <w:p w14:paraId="361BBD8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    nearestHospitalIndex = i;</w:t>
      </w:r>
    </w:p>
    <w:p w14:paraId="6141D5E7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}</w:t>
      </w:r>
    </w:p>
    <w:p w14:paraId="35B7E92B" w14:textId="77777777" w:rsidR="00EB36BA" w:rsidRPr="00EB36BA" w:rsidRDefault="00EB36BA" w:rsidP="00EB36BA">
      <w:pPr>
        <w:rPr>
          <w:sz w:val="24"/>
        </w:rPr>
      </w:pPr>
    </w:p>
    <w:p w14:paraId="6B78DFD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// Break out of the loop if both indices are found</w:t>
      </w:r>
    </w:p>
    <w:p w14:paraId="172F8D4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</w:t>
      </w:r>
      <w:proofErr w:type="gramStart"/>
      <w:r w:rsidRPr="00EB36BA">
        <w:rPr>
          <w:sz w:val="24"/>
        </w:rPr>
        <w:t>if</w:t>
      </w:r>
      <w:proofErr w:type="gramEnd"/>
      <w:r w:rsidRPr="00EB36BA">
        <w:rPr>
          <w:sz w:val="24"/>
        </w:rPr>
        <w:t xml:space="preserve"> (userLocationIndex != -1 &amp;&amp; nearestHospitalIndex != -1) {</w:t>
      </w:r>
    </w:p>
    <w:p w14:paraId="164AA3CC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    break;</w:t>
      </w:r>
    </w:p>
    <w:p w14:paraId="487A90E4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}</w:t>
      </w:r>
    </w:p>
    <w:p w14:paraId="2115551E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}</w:t>
      </w:r>
    </w:p>
    <w:p w14:paraId="4A6F3504" w14:textId="77777777" w:rsidR="00EB36BA" w:rsidRPr="00EB36BA" w:rsidRDefault="00EB36BA" w:rsidP="00EB36BA">
      <w:pPr>
        <w:rPr>
          <w:sz w:val="24"/>
        </w:rPr>
      </w:pPr>
    </w:p>
    <w:p w14:paraId="2751C17B" w14:textId="77777777" w:rsidR="00EB36BA" w:rsidRPr="00EB36BA" w:rsidRDefault="00EB36BA" w:rsidP="00EB36BA">
      <w:pPr>
        <w:rPr>
          <w:sz w:val="24"/>
        </w:rPr>
      </w:pPr>
    </w:p>
    <w:p w14:paraId="06785C29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</w:t>
      </w:r>
      <w:proofErr w:type="gramStart"/>
      <w:r w:rsidRPr="00EB36BA">
        <w:rPr>
          <w:sz w:val="24"/>
        </w:rPr>
        <w:t>if</w:t>
      </w:r>
      <w:proofErr w:type="gramEnd"/>
      <w:r w:rsidRPr="00EB36BA">
        <w:rPr>
          <w:sz w:val="24"/>
        </w:rPr>
        <w:t xml:space="preserve"> (userLocationIndex != -1 &amp;&amp; nearestHospitalIndex != -1) {</w:t>
      </w:r>
    </w:p>
    <w:p w14:paraId="52744784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</w:t>
      </w:r>
      <w:proofErr w:type="gramStart"/>
      <w:r w:rsidRPr="00EB36BA">
        <w:rPr>
          <w:sz w:val="24"/>
        </w:rPr>
        <w:t>pair&lt;</w:t>
      </w:r>
      <w:proofErr w:type="gramEnd"/>
      <w:r w:rsidRPr="00EB36BA">
        <w:rPr>
          <w:sz w:val="24"/>
        </w:rPr>
        <w:t>vector&lt;int&gt;, vector&lt;int&gt;&gt; result = obj.dijkstra(V, g1, userLocationIndex, nearestHospitalIndex);</w:t>
      </w:r>
    </w:p>
    <w:p w14:paraId="51E87CC0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</w:t>
      </w:r>
      <w:proofErr w:type="gramStart"/>
      <w:r w:rsidRPr="00EB36BA">
        <w:rPr>
          <w:sz w:val="24"/>
        </w:rPr>
        <w:t>vector&lt;</w:t>
      </w:r>
      <w:proofErr w:type="gramEnd"/>
      <w:r w:rsidRPr="00EB36BA">
        <w:rPr>
          <w:sz w:val="24"/>
        </w:rPr>
        <w:t>int&gt; shortestPath = result.first;</w:t>
      </w:r>
    </w:p>
    <w:p w14:paraId="5F06BDDF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</w:t>
      </w:r>
      <w:proofErr w:type="gramStart"/>
      <w:r w:rsidRPr="00EB36BA">
        <w:rPr>
          <w:sz w:val="24"/>
        </w:rPr>
        <w:t>vector&lt;</w:t>
      </w:r>
      <w:proofErr w:type="gramEnd"/>
      <w:r w:rsidRPr="00EB36BA">
        <w:rPr>
          <w:sz w:val="24"/>
        </w:rPr>
        <w:t>int&gt; parent = result.second;</w:t>
      </w:r>
    </w:p>
    <w:p w14:paraId="20AEF1F9" w14:textId="77777777" w:rsidR="00EB36BA" w:rsidRPr="00EB36BA" w:rsidRDefault="00EB36BA" w:rsidP="00EB36BA">
      <w:pPr>
        <w:rPr>
          <w:sz w:val="24"/>
        </w:rPr>
      </w:pPr>
    </w:p>
    <w:p w14:paraId="7285AEC0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// Display the shortest path</w:t>
      </w:r>
    </w:p>
    <w:p w14:paraId="0D8DFF07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</w:t>
      </w:r>
      <w:proofErr w:type="gramStart"/>
      <w:r w:rsidRPr="00EB36BA">
        <w:rPr>
          <w:sz w:val="24"/>
        </w:rPr>
        <w:t>cout</w:t>
      </w:r>
      <w:proofErr w:type="gramEnd"/>
      <w:r w:rsidRPr="00EB36BA">
        <w:rPr>
          <w:sz w:val="24"/>
        </w:rPr>
        <w:t xml:space="preserve"> &lt;&lt; "Shortest Path from " &lt;&lt; userLocation &lt;&lt; " to " &lt;&lt; nearestHospital &lt;&lt; ":\n";</w:t>
      </w:r>
    </w:p>
    <w:p w14:paraId="1B7D6C0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lastRenderedPageBreak/>
        <w:t xml:space="preserve">            </w:t>
      </w:r>
      <w:proofErr w:type="gramStart"/>
      <w:r w:rsidRPr="00EB36BA">
        <w:rPr>
          <w:sz w:val="24"/>
        </w:rPr>
        <w:t>for</w:t>
      </w:r>
      <w:proofErr w:type="gramEnd"/>
      <w:r w:rsidRPr="00EB36BA">
        <w:rPr>
          <w:sz w:val="24"/>
        </w:rPr>
        <w:t xml:space="preserve"> (int node : shortestPath) {</w:t>
      </w:r>
    </w:p>
    <w:p w14:paraId="35A578F8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    </w:t>
      </w:r>
      <w:proofErr w:type="gramStart"/>
      <w:r w:rsidRPr="00EB36BA">
        <w:rPr>
          <w:sz w:val="24"/>
        </w:rPr>
        <w:t>cout</w:t>
      </w:r>
      <w:proofErr w:type="gramEnd"/>
      <w:r w:rsidRPr="00EB36BA">
        <w:rPr>
          <w:sz w:val="24"/>
        </w:rPr>
        <w:t xml:space="preserve"> &lt;&lt; " -&gt; " &lt;&lt; g1.mygraph[node].get_place_name();</w:t>
      </w:r>
    </w:p>
    <w:p w14:paraId="281E9FAE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}</w:t>
      </w:r>
    </w:p>
    <w:p w14:paraId="39E0AB08" w14:textId="77777777" w:rsidR="00EB36BA" w:rsidRPr="00EB36BA" w:rsidRDefault="00EB36BA" w:rsidP="00EB36BA">
      <w:pPr>
        <w:rPr>
          <w:sz w:val="24"/>
        </w:rPr>
      </w:pPr>
    </w:p>
    <w:p w14:paraId="7B0E1D0E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cout &lt;&lt; endl;</w:t>
      </w:r>
    </w:p>
    <w:p w14:paraId="677DA968" w14:textId="77777777" w:rsidR="00EB36BA" w:rsidRPr="00EB36BA" w:rsidRDefault="00EB36BA" w:rsidP="00EB36BA">
      <w:pPr>
        <w:rPr>
          <w:sz w:val="24"/>
        </w:rPr>
      </w:pPr>
    </w:p>
    <w:p w14:paraId="5AD8D66B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// Display the path from user's location to the nearest hospital</w:t>
      </w:r>
    </w:p>
    <w:p w14:paraId="4BA6A654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</w:t>
      </w:r>
      <w:proofErr w:type="gramStart"/>
      <w:r w:rsidRPr="00EB36BA">
        <w:rPr>
          <w:sz w:val="24"/>
        </w:rPr>
        <w:t>cout</w:t>
      </w:r>
      <w:proofErr w:type="gramEnd"/>
      <w:r w:rsidRPr="00EB36BA">
        <w:rPr>
          <w:sz w:val="24"/>
        </w:rPr>
        <w:t xml:space="preserve"> &lt;&lt; "Path to return back from " &lt;&lt; nearestHospital &lt;&lt; " to " &lt;&lt; userLocation &lt;&lt; ":\n";</w:t>
      </w:r>
    </w:p>
    <w:p w14:paraId="5347CE17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int currentNode = nearestHospitalIndex;</w:t>
      </w:r>
    </w:p>
    <w:p w14:paraId="04BA1F9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</w:t>
      </w:r>
      <w:proofErr w:type="gramStart"/>
      <w:r w:rsidRPr="00EB36BA">
        <w:rPr>
          <w:sz w:val="24"/>
        </w:rPr>
        <w:t>while</w:t>
      </w:r>
      <w:proofErr w:type="gramEnd"/>
      <w:r w:rsidRPr="00EB36BA">
        <w:rPr>
          <w:sz w:val="24"/>
        </w:rPr>
        <w:t xml:space="preserve"> (currentNode != userLocationIndex) {</w:t>
      </w:r>
    </w:p>
    <w:p w14:paraId="735A0E5C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    </w:t>
      </w:r>
      <w:proofErr w:type="gramStart"/>
      <w:r w:rsidRPr="00EB36BA">
        <w:rPr>
          <w:sz w:val="24"/>
        </w:rPr>
        <w:t>cout</w:t>
      </w:r>
      <w:proofErr w:type="gramEnd"/>
      <w:r w:rsidRPr="00EB36BA">
        <w:rPr>
          <w:sz w:val="24"/>
        </w:rPr>
        <w:t xml:space="preserve"> &lt;&lt; g1.mygraph[currentNode].get_place_name() &lt;&lt; " -&gt; ";</w:t>
      </w:r>
    </w:p>
    <w:p w14:paraId="60E5D5F5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    currentNode = parent[currentNode];</w:t>
      </w:r>
    </w:p>
    <w:p w14:paraId="6C4DFFA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}</w:t>
      </w:r>
    </w:p>
    <w:p w14:paraId="0754A559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</w:t>
      </w:r>
      <w:proofErr w:type="gramStart"/>
      <w:r w:rsidRPr="00EB36BA">
        <w:rPr>
          <w:sz w:val="24"/>
        </w:rPr>
        <w:t>cout</w:t>
      </w:r>
      <w:proofErr w:type="gramEnd"/>
      <w:r w:rsidRPr="00EB36BA">
        <w:rPr>
          <w:sz w:val="24"/>
        </w:rPr>
        <w:t xml:space="preserve"> &lt;&lt; g1.mygraph[currentNode].get_place_name() &lt;&lt; endl;</w:t>
      </w:r>
    </w:p>
    <w:p w14:paraId="55580380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}</w:t>
      </w:r>
    </w:p>
    <w:p w14:paraId="2C8B19DF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else {</w:t>
      </w:r>
    </w:p>
    <w:p w14:paraId="6F6C47B7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    cout &lt;&lt; "User location or nearest hospital not found in the graph.\n";</w:t>
      </w:r>
    </w:p>
    <w:p w14:paraId="2808312A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    }</w:t>
      </w:r>
    </w:p>
    <w:p w14:paraId="5D52F17F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}</w:t>
      </w:r>
    </w:p>
    <w:p w14:paraId="52077BCA" w14:textId="77777777" w:rsidR="00EB36BA" w:rsidRPr="00EB36BA" w:rsidRDefault="00EB36BA" w:rsidP="00EB36BA">
      <w:pPr>
        <w:rPr>
          <w:sz w:val="24"/>
        </w:rPr>
      </w:pPr>
    </w:p>
    <w:p w14:paraId="0424C862" w14:textId="77777777" w:rsidR="00EB36BA" w:rsidRPr="00EB36BA" w:rsidRDefault="00EB36BA" w:rsidP="00EB36BA">
      <w:pPr>
        <w:rPr>
          <w:sz w:val="24"/>
        </w:rPr>
      </w:pPr>
    </w:p>
    <w:p w14:paraId="1227FC78" w14:textId="77777777" w:rsidR="00EB36BA" w:rsidRPr="00EB36BA" w:rsidRDefault="00EB36BA" w:rsidP="00EB36BA">
      <w:pPr>
        <w:rPr>
          <w:sz w:val="24"/>
        </w:rPr>
      </w:pPr>
    </w:p>
    <w:p w14:paraId="230D4928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cout &lt;&lt; "\n======================================================================================================================================================================== ";</w:t>
      </w:r>
    </w:p>
    <w:p w14:paraId="4FBC5AE6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cout &lt;&lt; endl;</w:t>
      </w:r>
    </w:p>
    <w:p w14:paraId="07F7FB74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Feedback userFeedback;</w:t>
      </w:r>
    </w:p>
    <w:p w14:paraId="4F765912" w14:textId="77777777" w:rsidR="00EB36BA" w:rsidRPr="00EB36BA" w:rsidRDefault="00EB36BA" w:rsidP="00EB36BA">
      <w:pPr>
        <w:rPr>
          <w:sz w:val="24"/>
        </w:rPr>
      </w:pPr>
    </w:p>
    <w:p w14:paraId="0A43EFC5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cout &lt;&lt; "Please provide feedback on your experience:" &lt;&lt; endl;</w:t>
      </w:r>
    </w:p>
    <w:p w14:paraId="6B51FF14" w14:textId="77777777" w:rsidR="00EB36BA" w:rsidRPr="00EB36BA" w:rsidRDefault="00EB36BA" w:rsidP="00EB36BA">
      <w:pPr>
        <w:rPr>
          <w:sz w:val="24"/>
        </w:rPr>
      </w:pPr>
    </w:p>
    <w:p w14:paraId="43B38A0B" w14:textId="77777777" w:rsidR="00EB36BA" w:rsidRPr="00EB36BA" w:rsidRDefault="00EB36BA" w:rsidP="00EB36BA">
      <w:pPr>
        <w:rPr>
          <w:sz w:val="24"/>
        </w:rPr>
      </w:pPr>
    </w:p>
    <w:p w14:paraId="59C39180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// Get rating</w:t>
      </w:r>
    </w:p>
    <w:p w14:paraId="3EB1BC9C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cout &lt;&lt; "Rating (1 to 5, 5 being the best): ";</w:t>
      </w:r>
    </w:p>
    <w:p w14:paraId="439D6FBC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cin &gt;&gt; userFeedback.rating;</w:t>
      </w:r>
    </w:p>
    <w:p w14:paraId="09D44895" w14:textId="77777777" w:rsidR="00EB36BA" w:rsidRPr="00EB36BA" w:rsidRDefault="00EB36BA" w:rsidP="00EB36BA">
      <w:pPr>
        <w:rPr>
          <w:sz w:val="24"/>
        </w:rPr>
      </w:pPr>
    </w:p>
    <w:p w14:paraId="2FF121F8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// Clear input buffer</w:t>
      </w:r>
    </w:p>
    <w:p w14:paraId="50B0F684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cin.ignore(</w:t>
      </w:r>
      <w:proofErr w:type="gramEnd"/>
      <w:r w:rsidRPr="00EB36BA">
        <w:rPr>
          <w:sz w:val="24"/>
        </w:rPr>
        <w:t>numeric_limits&lt;streamsize&gt;::max(), '\n');</w:t>
      </w:r>
    </w:p>
    <w:p w14:paraId="2FEE1479" w14:textId="77777777" w:rsidR="00EB36BA" w:rsidRPr="00EB36BA" w:rsidRDefault="00EB36BA" w:rsidP="00EB36BA">
      <w:pPr>
        <w:rPr>
          <w:sz w:val="24"/>
        </w:rPr>
      </w:pPr>
    </w:p>
    <w:p w14:paraId="5B943CB9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// Get comments</w:t>
      </w:r>
    </w:p>
    <w:p w14:paraId="60EA6C15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cout &lt;&lt; "Comments (press Enter to skip): ";</w:t>
      </w:r>
    </w:p>
    <w:p w14:paraId="1C414A88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getline(</w:t>
      </w:r>
      <w:proofErr w:type="gramEnd"/>
      <w:r w:rsidRPr="00EB36BA">
        <w:rPr>
          <w:sz w:val="24"/>
        </w:rPr>
        <w:t>cin, userFeedback.comments);</w:t>
      </w:r>
    </w:p>
    <w:p w14:paraId="0FD50246" w14:textId="77777777" w:rsidR="00EB36BA" w:rsidRPr="00EB36BA" w:rsidRDefault="00EB36BA" w:rsidP="00EB36BA">
      <w:pPr>
        <w:rPr>
          <w:sz w:val="24"/>
        </w:rPr>
      </w:pPr>
    </w:p>
    <w:p w14:paraId="79C4FA1D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// Display feedback</w:t>
      </w:r>
    </w:p>
    <w:p w14:paraId="14BC1DB4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cout</w:t>
      </w:r>
      <w:proofErr w:type="gramEnd"/>
      <w:r w:rsidRPr="00EB36BA">
        <w:rPr>
          <w:sz w:val="24"/>
        </w:rPr>
        <w:t xml:space="preserve"> &lt;&lt; "\nThank you for your feedback!\n";</w:t>
      </w:r>
    </w:p>
    <w:p w14:paraId="0FCC3CEA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cout &lt;&lt; "Rating: " &lt;&lt; userFeedback.rating &lt;&lt; "\n";</w:t>
      </w:r>
    </w:p>
    <w:p w14:paraId="29498B2A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cout &lt;&lt; "Comments: " &lt;&lt; userFeedback.comments &lt;&lt; "\n";</w:t>
      </w:r>
    </w:p>
    <w:p w14:paraId="056C9FE8" w14:textId="77777777" w:rsidR="00EB36BA" w:rsidRPr="00EB36BA" w:rsidRDefault="00EB36BA" w:rsidP="00EB36BA">
      <w:pPr>
        <w:rPr>
          <w:sz w:val="24"/>
        </w:rPr>
      </w:pPr>
    </w:p>
    <w:p w14:paraId="333F2BFF" w14:textId="77777777" w:rsidR="00EB36BA" w:rsidRPr="00EB36BA" w:rsidRDefault="00EB36BA" w:rsidP="00EB36BA">
      <w:pPr>
        <w:rPr>
          <w:sz w:val="24"/>
        </w:rPr>
      </w:pPr>
    </w:p>
    <w:p w14:paraId="1987AFA1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lastRenderedPageBreak/>
        <w:t xml:space="preserve">    // Save feedback to file</w:t>
      </w:r>
    </w:p>
    <w:p w14:paraId="05696CBD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saveFeedback(userFeedback);</w:t>
      </w:r>
    </w:p>
    <w:p w14:paraId="387D3972" w14:textId="77777777" w:rsidR="00EB36BA" w:rsidRPr="00EB36BA" w:rsidRDefault="00EB36BA" w:rsidP="00EB36BA">
      <w:pPr>
        <w:rPr>
          <w:sz w:val="24"/>
        </w:rPr>
      </w:pPr>
    </w:p>
    <w:p w14:paraId="37119964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// Display all feedback</w:t>
      </w:r>
    </w:p>
    <w:p w14:paraId="3936560A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cout &lt;&lt; "\nAll Feedback:\n";</w:t>
      </w:r>
    </w:p>
    <w:p w14:paraId="748F86C3" w14:textId="77777777" w:rsidR="00EB36BA" w:rsidRPr="00EB36BA" w:rsidRDefault="00EB36BA" w:rsidP="00EB36BA">
      <w:pPr>
        <w:rPr>
          <w:sz w:val="24"/>
        </w:rPr>
      </w:pPr>
      <w:r w:rsidRPr="00EB36BA">
        <w:rPr>
          <w:sz w:val="24"/>
        </w:rPr>
        <w:t xml:space="preserve">    </w:t>
      </w:r>
      <w:proofErr w:type="gramStart"/>
      <w:r w:rsidRPr="00EB36BA">
        <w:rPr>
          <w:sz w:val="24"/>
        </w:rPr>
        <w:t>displayFeedback(</w:t>
      </w:r>
      <w:proofErr w:type="gramEnd"/>
      <w:r w:rsidRPr="00EB36BA">
        <w:rPr>
          <w:sz w:val="24"/>
        </w:rPr>
        <w:t>);</w:t>
      </w:r>
    </w:p>
    <w:p w14:paraId="4131CB78" w14:textId="77777777" w:rsidR="00EB36BA" w:rsidRPr="00EB36BA" w:rsidRDefault="00EB36BA" w:rsidP="00EB36BA">
      <w:pPr>
        <w:rPr>
          <w:sz w:val="24"/>
        </w:rPr>
      </w:pPr>
    </w:p>
    <w:p w14:paraId="2E579256" w14:textId="77777777" w:rsidR="00EB36BA" w:rsidRPr="00EB36BA" w:rsidRDefault="00EB36BA" w:rsidP="00EB36BA">
      <w:pPr>
        <w:rPr>
          <w:sz w:val="24"/>
        </w:rPr>
      </w:pPr>
    </w:p>
    <w:p w14:paraId="7095BB9D" w14:textId="77777777" w:rsidR="00EB36BA" w:rsidRPr="00EB36BA" w:rsidRDefault="00EB36BA" w:rsidP="00EB36BA">
      <w:pPr>
        <w:rPr>
          <w:sz w:val="24"/>
        </w:rPr>
      </w:pPr>
    </w:p>
    <w:p w14:paraId="3B4B7617" w14:textId="77777777" w:rsidR="00EB36BA" w:rsidRPr="00EB36BA" w:rsidRDefault="00EB36BA" w:rsidP="00EB36BA">
      <w:pPr>
        <w:rPr>
          <w:color w:val="2E308B" w:themeColor="accent1"/>
        </w:rPr>
      </w:pPr>
      <w:r w:rsidRPr="00EB36BA">
        <w:rPr>
          <w:sz w:val="24"/>
        </w:rPr>
        <w:t xml:space="preserve">    return </w:t>
      </w:r>
      <w:r w:rsidRPr="00EB36BA">
        <w:rPr>
          <w:color w:val="2E308B" w:themeColor="accent1"/>
        </w:rPr>
        <w:t>0;</w:t>
      </w:r>
    </w:p>
    <w:p w14:paraId="29DA5742" w14:textId="34B1D1B0" w:rsidR="00EB36BA" w:rsidRDefault="00EB36BA" w:rsidP="00332222">
      <w:pPr>
        <w:rPr>
          <w:color w:val="2E308B" w:themeColor="accent1"/>
        </w:rPr>
      </w:pPr>
      <w:r>
        <w:rPr>
          <w:color w:val="2E308B" w:themeColor="accent1"/>
        </w:rPr>
        <w:t>}</w:t>
      </w:r>
    </w:p>
    <w:p w14:paraId="57360890" w14:textId="77777777" w:rsidR="00EB36BA" w:rsidRDefault="00EB36BA" w:rsidP="00332222"/>
    <w:p w14:paraId="385237FF" w14:textId="2EBD023F" w:rsidR="00EB36BA" w:rsidRDefault="00EB36BA" w:rsidP="00332222"/>
    <w:p w14:paraId="265AFCE8" w14:textId="77777777" w:rsidR="00D20FE0" w:rsidRDefault="00D20FE0" w:rsidP="00332222">
      <w:bookmarkStart w:id="0" w:name="_GoBack"/>
      <w:bookmarkEnd w:id="0"/>
    </w:p>
    <w:p w14:paraId="28A46D2F" w14:textId="77777777" w:rsidR="00332222" w:rsidRDefault="00332222" w:rsidP="00332222"/>
    <w:sectPr w:rsidR="00332222" w:rsidSect="009849F5">
      <w:headerReference w:type="default" r:id="rId12"/>
      <w:footerReference w:type="even" r:id="rId13"/>
      <w:footerReference w:type="default" r:id="rId14"/>
      <w:footerReference w:type="first" r:id="rId15"/>
      <w:pgSz w:w="12240" w:h="15840" w:code="1"/>
      <w:pgMar w:top="720" w:right="1440" w:bottom="72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80BF22" w14:textId="77777777" w:rsidR="00312AAC" w:rsidRDefault="00312AAC" w:rsidP="009849F5">
      <w:r>
        <w:separator/>
      </w:r>
    </w:p>
  </w:endnote>
  <w:endnote w:type="continuationSeparator" w:id="0">
    <w:p w14:paraId="72D5560D" w14:textId="77777777" w:rsidR="00312AAC" w:rsidRDefault="00312AAC" w:rsidP="00984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13614985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213F19" w14:textId="77777777" w:rsidR="00C05D43" w:rsidRDefault="00C05D43" w:rsidP="00C05D4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7E678A" w14:textId="77777777" w:rsidR="00C05D43" w:rsidRDefault="00C05D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12600288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E492EA" w14:textId="77777777" w:rsidR="00C05D43" w:rsidRDefault="00C05D43" w:rsidP="00C05D4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61C74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9E4D010" w14:textId="77777777" w:rsidR="00C05D43" w:rsidRDefault="00C05D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36E7F1" w14:textId="77777777" w:rsidR="00C05D43" w:rsidRDefault="00C05D43" w:rsidP="00C05D43">
    <w:pPr>
      <w:pStyle w:val="Footer"/>
      <w:framePr w:wrap="none" w:vAnchor="text" w:hAnchor="margin" w:xAlign="center" w:y="1"/>
      <w:rPr>
        <w:rStyle w:val="PageNumber"/>
      </w:rPr>
    </w:pPr>
  </w:p>
  <w:p w14:paraId="0E6CB849" w14:textId="77777777" w:rsidR="00C05D43" w:rsidRPr="009849F5" w:rsidRDefault="00C05D43" w:rsidP="009849F5">
    <w:pPr>
      <w:pStyle w:val="Footer"/>
      <w:jc w:val="left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72A61" w14:textId="77777777" w:rsidR="00312AAC" w:rsidRDefault="00312AAC" w:rsidP="009849F5">
      <w:r>
        <w:separator/>
      </w:r>
    </w:p>
  </w:footnote>
  <w:footnote w:type="continuationSeparator" w:id="0">
    <w:p w14:paraId="01267B7A" w14:textId="77777777" w:rsidR="00312AAC" w:rsidRDefault="00312AAC" w:rsidP="009849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7F7F7F" w:themeColor="background1" w:themeShade="7F"/>
        <w:spacing w:val="60"/>
      </w:rPr>
      <w:id w:val="-1580822893"/>
      <w:docPartObj>
        <w:docPartGallery w:val="Page Numbers (Top of Page)"/>
        <w:docPartUnique/>
      </w:docPartObj>
    </w:sdtPr>
    <w:sdtEndPr>
      <w:rPr>
        <w:b w:val="0"/>
        <w:bCs/>
        <w:noProof/>
        <w:color w:val="2E308B" w:themeColor="accent1"/>
        <w:spacing w:val="0"/>
      </w:rPr>
    </w:sdtEndPr>
    <w:sdtContent>
      <w:p w14:paraId="02201270" w14:textId="19A10258" w:rsidR="00DD6173" w:rsidRDefault="00DD6173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 w:val="0"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rPr>
            <w:b w:val="0"/>
          </w:rPr>
          <w:fldChar w:fldCharType="begin"/>
        </w:r>
        <w:r>
          <w:instrText xml:space="preserve"> PAGE   \* MERGEFORMAT </w:instrText>
        </w:r>
        <w:r>
          <w:rPr>
            <w:b w:val="0"/>
          </w:rPr>
          <w:fldChar w:fldCharType="separate"/>
        </w:r>
        <w:r w:rsidR="00D61C74" w:rsidRPr="00D61C74">
          <w:rPr>
            <w:bCs/>
            <w:noProof/>
          </w:rPr>
          <w:t>2</w:t>
        </w:r>
        <w:r>
          <w:rPr>
            <w:b w:val="0"/>
            <w:bCs/>
            <w:noProof/>
          </w:rPr>
          <w:fldChar w:fldCharType="end"/>
        </w:r>
      </w:p>
    </w:sdtContent>
  </w:sdt>
  <w:p w14:paraId="35D721E7" w14:textId="5F0C9E41" w:rsidR="00C05D43" w:rsidRDefault="00C05D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A05B6"/>
    <w:multiLevelType w:val="hybridMultilevel"/>
    <w:tmpl w:val="0CB25EBC"/>
    <w:lvl w:ilvl="0" w:tplc="32401542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401259"/>
    <w:multiLevelType w:val="hybridMultilevel"/>
    <w:tmpl w:val="972E465E"/>
    <w:lvl w:ilvl="0" w:tplc="B6D69F02">
      <w:start w:val="1"/>
      <w:numFmt w:val="bullet"/>
      <w:lvlText w:val="-"/>
      <w:lvlJc w:val="left"/>
      <w:pPr>
        <w:ind w:left="720" w:hanging="360"/>
      </w:pPr>
      <w:rPr>
        <w:rFonts w:ascii="Franklin Gothic Medium" w:eastAsiaTheme="minorHAnsi" w:hAnsi="Franklin Gothic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D0757D"/>
    <w:multiLevelType w:val="hybridMultilevel"/>
    <w:tmpl w:val="6256FA6A"/>
    <w:lvl w:ilvl="0" w:tplc="670E0210">
      <w:numFmt w:val="bullet"/>
      <w:lvlText w:val="-"/>
      <w:lvlJc w:val="left"/>
      <w:pPr>
        <w:ind w:left="720" w:hanging="360"/>
      </w:pPr>
      <w:rPr>
        <w:rFonts w:ascii="Franklin Gothic Medium" w:eastAsiaTheme="minorHAnsi" w:hAnsi="Franklin Gothic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2C7F4E"/>
    <w:multiLevelType w:val="hybridMultilevel"/>
    <w:tmpl w:val="CAF01142"/>
    <w:lvl w:ilvl="0" w:tplc="A6D6E3EE">
      <w:numFmt w:val="bullet"/>
      <w:lvlText w:val="-"/>
      <w:lvlJc w:val="left"/>
      <w:pPr>
        <w:ind w:left="720" w:hanging="360"/>
      </w:pPr>
      <w:rPr>
        <w:rFonts w:ascii="Franklin Gothic Medium" w:eastAsiaTheme="minorHAnsi" w:hAnsi="Franklin Gothic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F61"/>
    <w:rsid w:val="00007471"/>
    <w:rsid w:val="00021DF1"/>
    <w:rsid w:val="00030279"/>
    <w:rsid w:val="00066176"/>
    <w:rsid w:val="00073E48"/>
    <w:rsid w:val="000B1531"/>
    <w:rsid w:val="000E7B54"/>
    <w:rsid w:val="00312AAC"/>
    <w:rsid w:val="00323CA6"/>
    <w:rsid w:val="00324B73"/>
    <w:rsid w:val="00332222"/>
    <w:rsid w:val="00345D20"/>
    <w:rsid w:val="00347F94"/>
    <w:rsid w:val="00361302"/>
    <w:rsid w:val="003D2740"/>
    <w:rsid w:val="00446213"/>
    <w:rsid w:val="004804CA"/>
    <w:rsid w:val="004F373C"/>
    <w:rsid w:val="005805C7"/>
    <w:rsid w:val="005C73AE"/>
    <w:rsid w:val="005E46F4"/>
    <w:rsid w:val="005E7F5F"/>
    <w:rsid w:val="0061499A"/>
    <w:rsid w:val="00631C44"/>
    <w:rsid w:val="00672E24"/>
    <w:rsid w:val="006C60E6"/>
    <w:rsid w:val="00722CCA"/>
    <w:rsid w:val="007F06A8"/>
    <w:rsid w:val="0090250C"/>
    <w:rsid w:val="00952F7D"/>
    <w:rsid w:val="009849F5"/>
    <w:rsid w:val="009C0209"/>
    <w:rsid w:val="009C5B2C"/>
    <w:rsid w:val="009D426B"/>
    <w:rsid w:val="00AA34BA"/>
    <w:rsid w:val="00AD22D8"/>
    <w:rsid w:val="00B00B42"/>
    <w:rsid w:val="00B24E38"/>
    <w:rsid w:val="00B361C2"/>
    <w:rsid w:val="00B44DA6"/>
    <w:rsid w:val="00B9440F"/>
    <w:rsid w:val="00C05D43"/>
    <w:rsid w:val="00C27733"/>
    <w:rsid w:val="00CB5537"/>
    <w:rsid w:val="00CE4B1C"/>
    <w:rsid w:val="00D20FE0"/>
    <w:rsid w:val="00D61C74"/>
    <w:rsid w:val="00D75F61"/>
    <w:rsid w:val="00DC1CE0"/>
    <w:rsid w:val="00DD6173"/>
    <w:rsid w:val="00E01C71"/>
    <w:rsid w:val="00E70B9C"/>
    <w:rsid w:val="00E82749"/>
    <w:rsid w:val="00E84625"/>
    <w:rsid w:val="00EB36BA"/>
    <w:rsid w:val="00EB4D90"/>
    <w:rsid w:val="00F078F1"/>
    <w:rsid w:val="00F41FD0"/>
    <w:rsid w:val="00F85B87"/>
    <w:rsid w:val="00FB6AEC"/>
    <w:rsid w:val="00FF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8DD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List Bullet" w:unhideWhenUsed="0"/>
    <w:lsdException w:name="List Number" w:unhideWhenUsed="0"/>
    <w:lsdException w:name="Title" w:semiHidden="0" w:uiPriority="10" w:unhideWhenUsed="0" w:qFormat="1"/>
    <w:lsdException w:name="Default Paragraph Font" w:uiPriority="1"/>
    <w:lsdException w:name="List Continue 3" w:unhideWhenUsed="0"/>
    <w:lsdException w:name="List Continue 4" w:unhideWhenUsed="0"/>
    <w:lsdException w:name="List Continue 5" w:unhideWhenUsed="0"/>
    <w:lsdException w:name="Message Header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3" w:unhideWhenUsed="0"/>
    <w:lsdException w:name="Table Grid" w:uiPriority="39" w:unhideWhenUsed="0"/>
    <w:lsdException w:name="Table Theme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7"/>
    <w:qFormat/>
    <w:rsid w:val="00021DF1"/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3D2740"/>
    <w:pPr>
      <w:keepNext/>
      <w:keepLines/>
      <w:outlineLvl w:val="0"/>
    </w:pPr>
    <w:rPr>
      <w:rFonts w:asciiTheme="majorHAnsi" w:eastAsiaTheme="majorEastAsia" w:hAnsiTheme="majorHAnsi" w:cstheme="majorBidi"/>
      <w:b/>
      <w:color w:val="2E308B" w:themeColor="accen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3D2740"/>
    <w:pPr>
      <w:keepNext/>
      <w:keepLines/>
      <w:outlineLvl w:val="1"/>
    </w:pPr>
    <w:rPr>
      <w:rFonts w:asciiTheme="majorHAnsi" w:eastAsiaTheme="majorEastAsia" w:hAnsiTheme="majorHAnsi" w:cstheme="majorBidi"/>
      <w:b/>
      <w:color w:val="2E308B" w:themeColor="accent1"/>
      <w:sz w:val="9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849F5"/>
    <w:pPr>
      <w:keepNext/>
      <w:keepLines/>
      <w:spacing w:after="60"/>
      <w:outlineLvl w:val="2"/>
    </w:pPr>
    <w:rPr>
      <w:rFonts w:asciiTheme="majorHAnsi" w:eastAsiaTheme="majorEastAsia" w:hAnsiTheme="majorHAnsi" w:cstheme="majorBidi"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3"/>
    <w:qFormat/>
    <w:rsid w:val="00B44D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2E308B" w:themeColor="accent1"/>
      <w:sz w:val="36"/>
    </w:rPr>
  </w:style>
  <w:style w:type="paragraph" w:styleId="Heading5">
    <w:name w:val="heading 5"/>
    <w:basedOn w:val="Normal"/>
    <w:next w:val="Normal"/>
    <w:link w:val="Heading5Char"/>
    <w:uiPriority w:val="4"/>
    <w:qFormat/>
    <w:rsid w:val="00B00B42"/>
    <w:pPr>
      <w:keepNext/>
      <w:keepLines/>
      <w:spacing w:after="240"/>
      <w:outlineLvl w:val="4"/>
    </w:pPr>
    <w:rPr>
      <w:rFonts w:asciiTheme="majorHAnsi" w:eastAsiaTheme="majorEastAsia" w:hAnsiTheme="majorHAnsi" w:cstheme="majorBidi"/>
      <w:b/>
      <w:color w:val="2E308B" w:themeColor="accent1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D27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99A"/>
    <w:rPr>
      <w:rFonts w:ascii="Times New Roman" w:hAnsi="Times New Roman" w:cs="Times New Roman"/>
      <w:sz w:val="18"/>
      <w:szCs w:val="18"/>
    </w:rPr>
  </w:style>
  <w:style w:type="paragraph" w:customStyle="1" w:styleId="GraphicAnchor">
    <w:name w:val="Graphic Anchor"/>
    <w:basedOn w:val="Normal"/>
    <w:uiPriority w:val="8"/>
    <w:qFormat/>
    <w:rsid w:val="003D2740"/>
    <w:rPr>
      <w:noProof/>
      <w:sz w:val="10"/>
    </w:rPr>
  </w:style>
  <w:style w:type="table" w:styleId="TableGrid">
    <w:name w:val="Table Grid"/>
    <w:basedOn w:val="TableNormal"/>
    <w:uiPriority w:val="39"/>
    <w:rsid w:val="003D27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61499A"/>
    <w:rPr>
      <w:rFonts w:asciiTheme="majorHAnsi" w:eastAsiaTheme="majorEastAsia" w:hAnsiTheme="majorHAnsi" w:cstheme="majorBidi"/>
      <w:b/>
      <w:color w:val="2E308B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1499A"/>
    <w:rPr>
      <w:rFonts w:asciiTheme="majorHAnsi" w:eastAsiaTheme="majorEastAsia" w:hAnsiTheme="majorHAnsi" w:cstheme="majorBidi"/>
      <w:b/>
      <w:color w:val="2E308B" w:themeColor="accent1"/>
      <w:sz w:val="9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61499A"/>
    <w:rPr>
      <w:rFonts w:asciiTheme="majorHAnsi" w:eastAsiaTheme="majorEastAsia" w:hAnsiTheme="majorHAnsi" w:cstheme="majorBidi"/>
      <w:color w:val="000000" w:themeColor="text1"/>
      <w:sz w:val="32"/>
    </w:rPr>
  </w:style>
  <w:style w:type="paragraph" w:styleId="Header">
    <w:name w:val="header"/>
    <w:basedOn w:val="Normal"/>
    <w:link w:val="HeaderChar"/>
    <w:uiPriority w:val="99"/>
    <w:rsid w:val="009849F5"/>
    <w:pPr>
      <w:tabs>
        <w:tab w:val="center" w:pos="4680"/>
        <w:tab w:val="right" w:pos="9360"/>
      </w:tabs>
    </w:pPr>
    <w:rPr>
      <w:b/>
      <w:color w:val="2E308B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61499A"/>
    <w:rPr>
      <w:b/>
      <w:color w:val="2E308B" w:themeColor="accent1"/>
      <w:sz w:val="20"/>
    </w:rPr>
  </w:style>
  <w:style w:type="paragraph" w:styleId="Footer">
    <w:name w:val="footer"/>
    <w:basedOn w:val="Normal"/>
    <w:link w:val="FooterChar"/>
    <w:uiPriority w:val="99"/>
    <w:semiHidden/>
    <w:rsid w:val="009849F5"/>
    <w:pPr>
      <w:tabs>
        <w:tab w:val="center" w:pos="4680"/>
        <w:tab w:val="right" w:pos="9360"/>
      </w:tabs>
      <w:jc w:val="center"/>
    </w:pPr>
    <w:rPr>
      <w:color w:val="27A3DA" w:themeColor="accent2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1499A"/>
    <w:rPr>
      <w:color w:val="27A3DA" w:themeColor="accent2"/>
      <w:sz w:val="20"/>
    </w:rPr>
  </w:style>
  <w:style w:type="character" w:styleId="PageNumber">
    <w:name w:val="page number"/>
    <w:basedOn w:val="DefaultParagraphFont"/>
    <w:uiPriority w:val="99"/>
    <w:semiHidden/>
    <w:rsid w:val="009849F5"/>
  </w:style>
  <w:style w:type="character" w:customStyle="1" w:styleId="Heading4Char">
    <w:name w:val="Heading 4 Char"/>
    <w:basedOn w:val="DefaultParagraphFont"/>
    <w:link w:val="Heading4"/>
    <w:uiPriority w:val="3"/>
    <w:rsid w:val="0061499A"/>
    <w:rPr>
      <w:rFonts w:asciiTheme="majorHAnsi" w:eastAsiaTheme="majorEastAsia" w:hAnsiTheme="majorHAnsi" w:cstheme="majorBidi"/>
      <w:b/>
      <w:iCs/>
      <w:color w:val="2E308B" w:themeColor="accent1"/>
      <w:sz w:val="36"/>
    </w:rPr>
  </w:style>
  <w:style w:type="paragraph" w:styleId="Quote">
    <w:name w:val="Quote"/>
    <w:basedOn w:val="Normal"/>
    <w:next w:val="Normal"/>
    <w:link w:val="QuoteChar"/>
    <w:uiPriority w:val="6"/>
    <w:qFormat/>
    <w:rsid w:val="00B00B42"/>
    <w:rPr>
      <w:b/>
      <w:iCs/>
      <w:color w:val="2E308B" w:themeColor="accent1"/>
      <w:sz w:val="96"/>
    </w:rPr>
  </w:style>
  <w:style w:type="character" w:customStyle="1" w:styleId="QuoteChar">
    <w:name w:val="Quote Char"/>
    <w:basedOn w:val="DefaultParagraphFont"/>
    <w:link w:val="Quote"/>
    <w:uiPriority w:val="6"/>
    <w:rsid w:val="0061499A"/>
    <w:rPr>
      <w:b/>
      <w:iCs/>
      <w:color w:val="2E308B" w:themeColor="accent1"/>
      <w:sz w:val="96"/>
    </w:rPr>
  </w:style>
  <w:style w:type="character" w:customStyle="1" w:styleId="Heading5Char">
    <w:name w:val="Heading 5 Char"/>
    <w:basedOn w:val="DefaultParagraphFont"/>
    <w:link w:val="Heading5"/>
    <w:uiPriority w:val="4"/>
    <w:rsid w:val="0061499A"/>
    <w:rPr>
      <w:rFonts w:asciiTheme="majorHAnsi" w:eastAsiaTheme="majorEastAsia" w:hAnsiTheme="majorHAnsi" w:cstheme="majorBidi"/>
      <w:b/>
      <w:color w:val="2E308B" w:themeColor="accent1"/>
      <w:sz w:val="72"/>
    </w:rPr>
  </w:style>
  <w:style w:type="character" w:styleId="PlaceholderText">
    <w:name w:val="Placeholder Text"/>
    <w:basedOn w:val="DefaultParagraphFont"/>
    <w:uiPriority w:val="99"/>
    <w:semiHidden/>
    <w:rsid w:val="00672E24"/>
    <w:rPr>
      <w:color w:val="808080"/>
    </w:rPr>
  </w:style>
  <w:style w:type="paragraph" w:customStyle="1" w:styleId="DescriptionHeading1">
    <w:name w:val="Description Heading 1"/>
    <w:basedOn w:val="Normal"/>
    <w:uiPriority w:val="7"/>
    <w:qFormat/>
    <w:rsid w:val="00021DF1"/>
    <w:rPr>
      <w:b/>
      <w:color w:val="2E308B" w:themeColor="accent1"/>
    </w:rPr>
  </w:style>
  <w:style w:type="paragraph" w:customStyle="1" w:styleId="DescriptionHeading2">
    <w:name w:val="Description Heading 2"/>
    <w:basedOn w:val="Normal"/>
    <w:uiPriority w:val="7"/>
    <w:qFormat/>
    <w:rsid w:val="00021DF1"/>
    <w:rPr>
      <w:b/>
      <w:color w:val="27A3DA" w:themeColor="accent2"/>
    </w:rPr>
  </w:style>
  <w:style w:type="paragraph" w:styleId="ListParagraph">
    <w:name w:val="List Paragraph"/>
    <w:basedOn w:val="Normal"/>
    <w:uiPriority w:val="34"/>
    <w:semiHidden/>
    <w:qFormat/>
    <w:rsid w:val="0033222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D426B"/>
    <w:pPr>
      <w:spacing w:before="240" w:line="259" w:lineRule="auto"/>
      <w:outlineLvl w:val="9"/>
    </w:pPr>
    <w:rPr>
      <w:b w:val="0"/>
      <w:color w:val="222367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D42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26B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D426B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9D42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List Bullet" w:unhideWhenUsed="0"/>
    <w:lsdException w:name="List Number" w:unhideWhenUsed="0"/>
    <w:lsdException w:name="Title" w:semiHidden="0" w:uiPriority="10" w:unhideWhenUsed="0" w:qFormat="1"/>
    <w:lsdException w:name="Default Paragraph Font" w:uiPriority="1"/>
    <w:lsdException w:name="List Continue 3" w:unhideWhenUsed="0"/>
    <w:lsdException w:name="List Continue 4" w:unhideWhenUsed="0"/>
    <w:lsdException w:name="List Continue 5" w:unhideWhenUsed="0"/>
    <w:lsdException w:name="Message Header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3" w:unhideWhenUsed="0"/>
    <w:lsdException w:name="Table Grid" w:uiPriority="39" w:unhideWhenUsed="0"/>
    <w:lsdException w:name="Table Theme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7"/>
    <w:qFormat/>
    <w:rsid w:val="00021DF1"/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3D2740"/>
    <w:pPr>
      <w:keepNext/>
      <w:keepLines/>
      <w:outlineLvl w:val="0"/>
    </w:pPr>
    <w:rPr>
      <w:rFonts w:asciiTheme="majorHAnsi" w:eastAsiaTheme="majorEastAsia" w:hAnsiTheme="majorHAnsi" w:cstheme="majorBidi"/>
      <w:b/>
      <w:color w:val="2E308B" w:themeColor="accen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3D2740"/>
    <w:pPr>
      <w:keepNext/>
      <w:keepLines/>
      <w:outlineLvl w:val="1"/>
    </w:pPr>
    <w:rPr>
      <w:rFonts w:asciiTheme="majorHAnsi" w:eastAsiaTheme="majorEastAsia" w:hAnsiTheme="majorHAnsi" w:cstheme="majorBidi"/>
      <w:b/>
      <w:color w:val="2E308B" w:themeColor="accent1"/>
      <w:sz w:val="9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849F5"/>
    <w:pPr>
      <w:keepNext/>
      <w:keepLines/>
      <w:spacing w:after="60"/>
      <w:outlineLvl w:val="2"/>
    </w:pPr>
    <w:rPr>
      <w:rFonts w:asciiTheme="majorHAnsi" w:eastAsiaTheme="majorEastAsia" w:hAnsiTheme="majorHAnsi" w:cstheme="majorBidi"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3"/>
    <w:qFormat/>
    <w:rsid w:val="00B44D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2E308B" w:themeColor="accent1"/>
      <w:sz w:val="36"/>
    </w:rPr>
  </w:style>
  <w:style w:type="paragraph" w:styleId="Heading5">
    <w:name w:val="heading 5"/>
    <w:basedOn w:val="Normal"/>
    <w:next w:val="Normal"/>
    <w:link w:val="Heading5Char"/>
    <w:uiPriority w:val="4"/>
    <w:qFormat/>
    <w:rsid w:val="00B00B42"/>
    <w:pPr>
      <w:keepNext/>
      <w:keepLines/>
      <w:spacing w:after="240"/>
      <w:outlineLvl w:val="4"/>
    </w:pPr>
    <w:rPr>
      <w:rFonts w:asciiTheme="majorHAnsi" w:eastAsiaTheme="majorEastAsia" w:hAnsiTheme="majorHAnsi" w:cstheme="majorBidi"/>
      <w:b/>
      <w:color w:val="2E308B" w:themeColor="accent1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D27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99A"/>
    <w:rPr>
      <w:rFonts w:ascii="Times New Roman" w:hAnsi="Times New Roman" w:cs="Times New Roman"/>
      <w:sz w:val="18"/>
      <w:szCs w:val="18"/>
    </w:rPr>
  </w:style>
  <w:style w:type="paragraph" w:customStyle="1" w:styleId="GraphicAnchor">
    <w:name w:val="Graphic Anchor"/>
    <w:basedOn w:val="Normal"/>
    <w:uiPriority w:val="8"/>
    <w:qFormat/>
    <w:rsid w:val="003D2740"/>
    <w:rPr>
      <w:noProof/>
      <w:sz w:val="10"/>
    </w:rPr>
  </w:style>
  <w:style w:type="table" w:styleId="TableGrid">
    <w:name w:val="Table Grid"/>
    <w:basedOn w:val="TableNormal"/>
    <w:uiPriority w:val="39"/>
    <w:rsid w:val="003D27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61499A"/>
    <w:rPr>
      <w:rFonts w:asciiTheme="majorHAnsi" w:eastAsiaTheme="majorEastAsia" w:hAnsiTheme="majorHAnsi" w:cstheme="majorBidi"/>
      <w:b/>
      <w:color w:val="2E308B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1499A"/>
    <w:rPr>
      <w:rFonts w:asciiTheme="majorHAnsi" w:eastAsiaTheme="majorEastAsia" w:hAnsiTheme="majorHAnsi" w:cstheme="majorBidi"/>
      <w:b/>
      <w:color w:val="2E308B" w:themeColor="accent1"/>
      <w:sz w:val="9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61499A"/>
    <w:rPr>
      <w:rFonts w:asciiTheme="majorHAnsi" w:eastAsiaTheme="majorEastAsia" w:hAnsiTheme="majorHAnsi" w:cstheme="majorBidi"/>
      <w:color w:val="000000" w:themeColor="text1"/>
      <w:sz w:val="32"/>
    </w:rPr>
  </w:style>
  <w:style w:type="paragraph" w:styleId="Header">
    <w:name w:val="header"/>
    <w:basedOn w:val="Normal"/>
    <w:link w:val="HeaderChar"/>
    <w:uiPriority w:val="99"/>
    <w:rsid w:val="009849F5"/>
    <w:pPr>
      <w:tabs>
        <w:tab w:val="center" w:pos="4680"/>
        <w:tab w:val="right" w:pos="9360"/>
      </w:tabs>
    </w:pPr>
    <w:rPr>
      <w:b/>
      <w:color w:val="2E308B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61499A"/>
    <w:rPr>
      <w:b/>
      <w:color w:val="2E308B" w:themeColor="accent1"/>
      <w:sz w:val="20"/>
    </w:rPr>
  </w:style>
  <w:style w:type="paragraph" w:styleId="Footer">
    <w:name w:val="footer"/>
    <w:basedOn w:val="Normal"/>
    <w:link w:val="FooterChar"/>
    <w:uiPriority w:val="99"/>
    <w:semiHidden/>
    <w:rsid w:val="009849F5"/>
    <w:pPr>
      <w:tabs>
        <w:tab w:val="center" w:pos="4680"/>
        <w:tab w:val="right" w:pos="9360"/>
      </w:tabs>
      <w:jc w:val="center"/>
    </w:pPr>
    <w:rPr>
      <w:color w:val="27A3DA" w:themeColor="accent2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1499A"/>
    <w:rPr>
      <w:color w:val="27A3DA" w:themeColor="accent2"/>
      <w:sz w:val="20"/>
    </w:rPr>
  </w:style>
  <w:style w:type="character" w:styleId="PageNumber">
    <w:name w:val="page number"/>
    <w:basedOn w:val="DefaultParagraphFont"/>
    <w:uiPriority w:val="99"/>
    <w:semiHidden/>
    <w:rsid w:val="009849F5"/>
  </w:style>
  <w:style w:type="character" w:customStyle="1" w:styleId="Heading4Char">
    <w:name w:val="Heading 4 Char"/>
    <w:basedOn w:val="DefaultParagraphFont"/>
    <w:link w:val="Heading4"/>
    <w:uiPriority w:val="3"/>
    <w:rsid w:val="0061499A"/>
    <w:rPr>
      <w:rFonts w:asciiTheme="majorHAnsi" w:eastAsiaTheme="majorEastAsia" w:hAnsiTheme="majorHAnsi" w:cstheme="majorBidi"/>
      <w:b/>
      <w:iCs/>
      <w:color w:val="2E308B" w:themeColor="accent1"/>
      <w:sz w:val="36"/>
    </w:rPr>
  </w:style>
  <w:style w:type="paragraph" w:styleId="Quote">
    <w:name w:val="Quote"/>
    <w:basedOn w:val="Normal"/>
    <w:next w:val="Normal"/>
    <w:link w:val="QuoteChar"/>
    <w:uiPriority w:val="6"/>
    <w:qFormat/>
    <w:rsid w:val="00B00B42"/>
    <w:rPr>
      <w:b/>
      <w:iCs/>
      <w:color w:val="2E308B" w:themeColor="accent1"/>
      <w:sz w:val="96"/>
    </w:rPr>
  </w:style>
  <w:style w:type="character" w:customStyle="1" w:styleId="QuoteChar">
    <w:name w:val="Quote Char"/>
    <w:basedOn w:val="DefaultParagraphFont"/>
    <w:link w:val="Quote"/>
    <w:uiPriority w:val="6"/>
    <w:rsid w:val="0061499A"/>
    <w:rPr>
      <w:b/>
      <w:iCs/>
      <w:color w:val="2E308B" w:themeColor="accent1"/>
      <w:sz w:val="96"/>
    </w:rPr>
  </w:style>
  <w:style w:type="character" w:customStyle="1" w:styleId="Heading5Char">
    <w:name w:val="Heading 5 Char"/>
    <w:basedOn w:val="DefaultParagraphFont"/>
    <w:link w:val="Heading5"/>
    <w:uiPriority w:val="4"/>
    <w:rsid w:val="0061499A"/>
    <w:rPr>
      <w:rFonts w:asciiTheme="majorHAnsi" w:eastAsiaTheme="majorEastAsia" w:hAnsiTheme="majorHAnsi" w:cstheme="majorBidi"/>
      <w:b/>
      <w:color w:val="2E308B" w:themeColor="accent1"/>
      <w:sz w:val="72"/>
    </w:rPr>
  </w:style>
  <w:style w:type="character" w:styleId="PlaceholderText">
    <w:name w:val="Placeholder Text"/>
    <w:basedOn w:val="DefaultParagraphFont"/>
    <w:uiPriority w:val="99"/>
    <w:semiHidden/>
    <w:rsid w:val="00672E24"/>
    <w:rPr>
      <w:color w:val="808080"/>
    </w:rPr>
  </w:style>
  <w:style w:type="paragraph" w:customStyle="1" w:styleId="DescriptionHeading1">
    <w:name w:val="Description Heading 1"/>
    <w:basedOn w:val="Normal"/>
    <w:uiPriority w:val="7"/>
    <w:qFormat/>
    <w:rsid w:val="00021DF1"/>
    <w:rPr>
      <w:b/>
      <w:color w:val="2E308B" w:themeColor="accent1"/>
    </w:rPr>
  </w:style>
  <w:style w:type="paragraph" w:customStyle="1" w:styleId="DescriptionHeading2">
    <w:name w:val="Description Heading 2"/>
    <w:basedOn w:val="Normal"/>
    <w:uiPriority w:val="7"/>
    <w:qFormat/>
    <w:rsid w:val="00021DF1"/>
    <w:rPr>
      <w:b/>
      <w:color w:val="27A3DA" w:themeColor="accent2"/>
    </w:rPr>
  </w:style>
  <w:style w:type="paragraph" w:styleId="ListParagraph">
    <w:name w:val="List Paragraph"/>
    <w:basedOn w:val="Normal"/>
    <w:uiPriority w:val="34"/>
    <w:semiHidden/>
    <w:qFormat/>
    <w:rsid w:val="0033222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D426B"/>
    <w:pPr>
      <w:spacing w:before="240" w:line="259" w:lineRule="auto"/>
      <w:outlineLvl w:val="9"/>
    </w:pPr>
    <w:rPr>
      <w:b w:val="0"/>
      <w:color w:val="222367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D42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26B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D426B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9D42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%20S%20Computer\AppData\Roaming\Microsoft\Templates\Modern%20business%20report.dotx" TargetMode="External"/></Relationships>
</file>

<file path=word/theme/theme1.xml><?xml version="1.0" encoding="utf-8"?>
<a:theme xmlns:a="http://schemas.openxmlformats.org/drawingml/2006/main" name="MBR">
  <a:themeElements>
    <a:clrScheme name="Modern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E308B"/>
      </a:accent1>
      <a:accent2>
        <a:srgbClr val="27A3DA"/>
      </a:accent2>
      <a:accent3>
        <a:srgbClr val="95BDCB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 - Franklin">
      <a:majorFont>
        <a:latin typeface="Arial"/>
        <a:ea typeface=""/>
        <a:cs typeface=""/>
      </a:majorFont>
      <a:minorFont>
        <a:latin typeface="Franklin Gothic Medium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="" xmlns:thm15="http://schemas.microsoft.com/office/thememl/2012/main" name="MBR" id="{1ABF7B2F-255A-4C46-8316-DDDBD41CA66D}" vid="{27DE2722-4E7D-E040-A34C-D8B5FEBA66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9fc9171bb41dc08635275f351de859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29387215989a890c06011de04edfe97d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B70B5-E5A2-4A13-97CB-E8B3BAF6C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66FCE6-AA0A-408C-8D20-B980FCED887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AE5F1A3-31DC-4D4D-A461-F92F201FBF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B253F6-1336-4993-A9DF-F59A8B5FC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business report</Template>
  <TotalTime>0</TotalTime>
  <Pages>13</Pages>
  <Words>2719</Words>
  <Characters>15501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2024-07-31T09:34:00Z</dcterms:created>
  <dcterms:modified xsi:type="dcterms:W3CDTF">2024-07-31T09:34:00Z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